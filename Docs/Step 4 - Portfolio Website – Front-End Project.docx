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2B0F8" w14:textId="530C8B63" w:rsidR="009B4EED" w:rsidRPr="005535D3" w:rsidRDefault="009B4EED" w:rsidP="009B4EED">
      <w:pPr>
        <w:pStyle w:val="Heading2"/>
      </w:pPr>
    </w:p>
    <w:p w14:paraId="3C4BC2EE" w14:textId="3987F800" w:rsidR="009B4EED" w:rsidRPr="005535D3" w:rsidRDefault="009B4EED" w:rsidP="009B4EED">
      <w:pPr>
        <w:pStyle w:val="Heading2"/>
      </w:pPr>
    </w:p>
    <w:p w14:paraId="4181FE14" w14:textId="00A855AE" w:rsidR="009B4EED" w:rsidRPr="005535D3" w:rsidRDefault="009B4EED" w:rsidP="009B4EED">
      <w:pPr>
        <w:pStyle w:val="Heading2"/>
      </w:pPr>
    </w:p>
    <w:p w14:paraId="32FD1909" w14:textId="1AB91108" w:rsidR="009B4EED" w:rsidRPr="005535D3" w:rsidRDefault="00A3296B" w:rsidP="009B4EED">
      <w:r w:rsidRPr="005535D3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4BBA833" wp14:editId="48CF2F68">
                <wp:simplePos x="0" y="0"/>
                <wp:positionH relativeFrom="margin">
                  <wp:align>right</wp:align>
                </wp:positionH>
                <wp:positionV relativeFrom="paragraph">
                  <wp:posOffset>335701</wp:posOffset>
                </wp:positionV>
                <wp:extent cx="5734050" cy="325755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3257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DAA4F9" w14:textId="0124F8A2" w:rsidR="00E1449A" w:rsidRPr="0098604F" w:rsidRDefault="00AD65F8" w:rsidP="00E1449A">
                            <w:pPr>
                              <w:rPr>
                                <w:sz w:val="76"/>
                                <w:szCs w:val="76"/>
                              </w:rPr>
                            </w:pPr>
                            <w:r>
                              <w:rPr>
                                <w:rFonts w:ascii="Krana Fat B" w:eastAsiaTheme="majorEastAsia" w:hAnsi="Krana Fat B" w:cstheme="majorBidi"/>
                                <w:color w:val="004050"/>
                                <w:spacing w:val="-10"/>
                                <w:kern w:val="28"/>
                                <w:sz w:val="76"/>
                                <w:szCs w:val="76"/>
                              </w:rPr>
                              <w:t xml:space="preserve">Portfolio Website – </w:t>
                            </w:r>
                            <w:r>
                              <w:rPr>
                                <w:rFonts w:ascii="Krana Fat B" w:eastAsiaTheme="majorEastAsia" w:hAnsi="Krana Fat B" w:cstheme="majorBidi"/>
                                <w:color w:val="004050"/>
                                <w:spacing w:val="-10"/>
                                <w:kern w:val="28"/>
                                <w:sz w:val="76"/>
                                <w:szCs w:val="76"/>
                              </w:rPr>
                              <w:br/>
                              <w:t>Front-End Project</w:t>
                            </w:r>
                            <w:r w:rsidR="00A35187">
                              <w:rPr>
                                <w:rFonts w:ascii="Krana Fat B" w:eastAsiaTheme="majorEastAsia" w:hAnsi="Krana Fat B" w:cstheme="majorBidi"/>
                                <w:color w:val="004050"/>
                                <w:spacing w:val="-10"/>
                                <w:kern w:val="28"/>
                                <w:sz w:val="76"/>
                                <w:szCs w:val="7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BBA83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00.3pt;margin-top:26.45pt;width:451.5pt;height:256.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" stroked="f">
                <v:textbox>
                  <w:txbxContent>
                    <w:p w14:paraId="57DAA4F9" w14:textId="0124F8A2" w:rsidR="00E1449A" w:rsidRPr="0098604F" w:rsidRDefault="00AD65F8" w:rsidP="00E1449A">
                      <w:pPr>
                        <w:rPr>
                          <w:sz w:val="76"/>
                          <w:szCs w:val="76"/>
                        </w:rPr>
                      </w:pPr>
                      <w:r>
                        <w:rPr>
                          <w:rFonts w:ascii="Krana Fat B" w:eastAsiaTheme="majorEastAsia" w:hAnsi="Krana Fat B" w:cstheme="majorBidi"/>
                          <w:color w:val="004050"/>
                          <w:spacing w:val="-10"/>
                          <w:kern w:val="28"/>
                          <w:sz w:val="76"/>
                          <w:szCs w:val="76"/>
                        </w:rPr>
                        <w:t xml:space="preserve">Portfolio Website – </w:t>
                      </w:r>
                      <w:r>
                        <w:rPr>
                          <w:rFonts w:ascii="Krana Fat B" w:eastAsiaTheme="majorEastAsia" w:hAnsi="Krana Fat B" w:cstheme="majorBidi"/>
                          <w:color w:val="004050"/>
                          <w:spacing w:val="-10"/>
                          <w:kern w:val="28"/>
                          <w:sz w:val="76"/>
                          <w:szCs w:val="76"/>
                        </w:rPr>
                        <w:br/>
                        <w:t>Front-End Project</w:t>
                      </w:r>
                      <w:r w:rsidR="00A35187">
                        <w:rPr>
                          <w:rFonts w:ascii="Krana Fat B" w:eastAsiaTheme="majorEastAsia" w:hAnsi="Krana Fat B" w:cstheme="majorBidi"/>
                          <w:color w:val="004050"/>
                          <w:spacing w:val="-10"/>
                          <w:kern w:val="28"/>
                          <w:sz w:val="76"/>
                          <w:szCs w:val="76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2B64AF5" w14:textId="44C6D3D3" w:rsidR="009B4EED" w:rsidRPr="005535D3" w:rsidRDefault="009B4EED" w:rsidP="009B4EED"/>
    <w:p w14:paraId="30EFC73A" w14:textId="778F87E4" w:rsidR="009B4EED" w:rsidRPr="005535D3" w:rsidRDefault="00BB465F" w:rsidP="00E1449A">
      <w:r w:rsidRPr="005535D3">
        <w:rPr>
          <w:rFonts w:ascii="Montserrat" w:hAnsi="Montserrat"/>
          <w:b/>
          <w:bCs/>
        </w:rPr>
        <w:t>Last revision</w:t>
      </w:r>
      <w:r w:rsidR="009B4EED" w:rsidRPr="005535D3">
        <w:rPr>
          <w:rFonts w:ascii="Montserrat" w:hAnsi="Montserrat"/>
          <w:b/>
          <w:bCs/>
        </w:rPr>
        <w:t>:</w:t>
      </w:r>
      <w:r w:rsidR="00874109" w:rsidRPr="005535D3">
        <w:rPr>
          <w:rFonts w:ascii="Montserrat" w:hAnsi="Montserrat"/>
          <w:b/>
          <w:bCs/>
        </w:rPr>
        <w:t xml:space="preserve"> v0.1,</w:t>
      </w:r>
      <w:r w:rsidR="009B4EED" w:rsidRPr="005535D3">
        <w:rPr>
          <w:rFonts w:ascii="Montserrat" w:hAnsi="Montserrat"/>
        </w:rPr>
        <w:t xml:space="preserve"> </w:t>
      </w:r>
      <w:r w:rsidR="00874109" w:rsidRPr="005535D3">
        <w:rPr>
          <w:rFonts w:ascii="Montserrat" w:hAnsi="Montserrat"/>
        </w:rPr>
        <w:t>April 2022</w:t>
      </w:r>
      <w:r w:rsidR="005A5CD6" w:rsidRPr="005535D3">
        <w:rPr>
          <w:rFonts w:ascii="Montserrat" w:hAnsi="Montserrat"/>
        </w:rPr>
        <w:t xml:space="preserve"> </w:t>
      </w:r>
    </w:p>
    <w:p w14:paraId="79BADAED" w14:textId="77777777" w:rsidR="009B4EED" w:rsidRPr="005535D3" w:rsidRDefault="009B4EED" w:rsidP="009B4EED">
      <w:pPr>
        <w:ind w:left="284"/>
      </w:pPr>
    </w:p>
    <w:p w14:paraId="106DB4A8" w14:textId="77777777" w:rsidR="009B4EED" w:rsidRPr="005535D3" w:rsidRDefault="009B4EED" w:rsidP="009B4EED">
      <w:pPr>
        <w:ind w:left="284"/>
      </w:pPr>
    </w:p>
    <w:p w14:paraId="5BB83C90" w14:textId="77777777" w:rsidR="009B4EED" w:rsidRPr="005535D3" w:rsidRDefault="009B4EED" w:rsidP="009B4EED">
      <w:pPr>
        <w:ind w:left="284"/>
      </w:pPr>
    </w:p>
    <w:p w14:paraId="45F84E9B" w14:textId="77777777" w:rsidR="009B4EED" w:rsidRPr="005535D3" w:rsidRDefault="009B4EED" w:rsidP="009B4EED">
      <w:pPr>
        <w:ind w:left="284"/>
      </w:pPr>
    </w:p>
    <w:p w14:paraId="61EC7888" w14:textId="77777777" w:rsidR="009B4EED" w:rsidRPr="005535D3" w:rsidRDefault="009B4EED" w:rsidP="009B4EED">
      <w:pPr>
        <w:tabs>
          <w:tab w:val="left" w:pos="1395"/>
        </w:tabs>
        <w:sectPr w:rsidR="009B4EED" w:rsidRPr="005535D3">
          <w:headerReference w:type="default" r:id="rId11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BB45039" w14:textId="77777777" w:rsidR="00DD276D" w:rsidRPr="005535D3" w:rsidRDefault="00DD276D" w:rsidP="00DD276D">
      <w:pPr>
        <w:pStyle w:val="ContentsTitle"/>
      </w:pPr>
      <w:r w:rsidRPr="005535D3">
        <w:lastRenderedPageBreak/>
        <w:t>CONTENTS</w:t>
      </w:r>
    </w:p>
    <w:p w14:paraId="7C024F9E" w14:textId="2E094B62" w:rsidR="00CA01B7" w:rsidRDefault="00DD276D">
      <w:pPr>
        <w:pStyle w:val="TOC1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color w:val="auto"/>
          <w:sz w:val="24"/>
          <w:szCs w:val="24"/>
          <w:lang w:eastAsia="en-GB"/>
        </w:rPr>
      </w:pPr>
      <w:r w:rsidRPr="005535D3">
        <w:fldChar w:fldCharType="begin"/>
      </w:r>
      <w:r w:rsidRPr="005535D3">
        <w:instrText xml:space="preserve"> TOC \o "1-2" \h \z \u </w:instrText>
      </w:r>
      <w:r w:rsidRPr="005535D3">
        <w:fldChar w:fldCharType="separate"/>
      </w:r>
      <w:hyperlink w:anchor="_Toc103158859" w:history="1">
        <w:r w:rsidR="00CA01B7" w:rsidRPr="005515EB">
          <w:rPr>
            <w:rStyle w:val="Hyperlink"/>
            <w:noProof/>
          </w:rPr>
          <w:t>Introduction</w:t>
        </w:r>
        <w:r w:rsidR="00CA01B7">
          <w:rPr>
            <w:noProof/>
            <w:webHidden/>
          </w:rPr>
          <w:tab/>
        </w:r>
        <w:r w:rsidR="00CA01B7">
          <w:rPr>
            <w:noProof/>
            <w:webHidden/>
          </w:rPr>
          <w:fldChar w:fldCharType="begin"/>
        </w:r>
        <w:r w:rsidR="00CA01B7">
          <w:rPr>
            <w:noProof/>
            <w:webHidden/>
          </w:rPr>
          <w:instrText xml:space="preserve"> PAGEREF _Toc103158859 \h </w:instrText>
        </w:r>
        <w:r w:rsidR="00CA01B7">
          <w:rPr>
            <w:noProof/>
            <w:webHidden/>
          </w:rPr>
        </w:r>
        <w:r w:rsidR="00CA01B7">
          <w:rPr>
            <w:noProof/>
            <w:webHidden/>
          </w:rPr>
          <w:fldChar w:fldCharType="separate"/>
        </w:r>
        <w:r w:rsidR="00CA01B7">
          <w:rPr>
            <w:noProof/>
            <w:webHidden/>
          </w:rPr>
          <w:t>3</w:t>
        </w:r>
        <w:r w:rsidR="00CA01B7">
          <w:rPr>
            <w:noProof/>
            <w:webHidden/>
          </w:rPr>
          <w:fldChar w:fldCharType="end"/>
        </w:r>
      </w:hyperlink>
    </w:p>
    <w:p w14:paraId="7FB562EC" w14:textId="18A5693E" w:rsidR="00CA01B7" w:rsidRDefault="00CA01B7">
      <w:pPr>
        <w:pStyle w:val="TOC1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color w:val="auto"/>
          <w:sz w:val="24"/>
          <w:szCs w:val="24"/>
          <w:lang w:eastAsia="en-GB"/>
        </w:rPr>
      </w:pPr>
      <w:hyperlink w:anchor="_Toc103158860" w:history="1">
        <w:r w:rsidRPr="005515EB">
          <w:rPr>
            <w:rStyle w:val="Hyperlink"/>
            <w:noProof/>
          </w:rPr>
          <w:t>Objective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_Toc103158860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CA0E1C1" w14:textId="37F19F2D" w:rsidR="00CA01B7" w:rsidRDefault="00CA01B7">
      <w:pPr>
        <w:pStyle w:val="TOC1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color w:val="auto"/>
          <w:sz w:val="24"/>
          <w:szCs w:val="24"/>
          <w:lang w:eastAsia="en-GB"/>
        </w:rPr>
      </w:pPr>
      <w:hyperlink w:anchor="_Toc103158861" w:history="1">
        <w:r w:rsidRPr="005515EB">
          <w:rPr>
            <w:rStyle w:val="Hyperlink"/>
            <w:noProof/>
          </w:rPr>
          <w:t>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_Toc103158861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301AA36" w14:textId="2BC67E52" w:rsidR="00CA01B7" w:rsidRDefault="00CA01B7">
      <w:pPr>
        <w:pStyle w:val="TOC1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color w:val="auto"/>
          <w:sz w:val="24"/>
          <w:szCs w:val="24"/>
          <w:lang w:eastAsia="en-GB"/>
        </w:rPr>
      </w:pPr>
      <w:hyperlink w:anchor="_Toc103158862" w:history="1">
        <w:r w:rsidRPr="005515EB">
          <w:rPr>
            <w:rStyle w:val="Hyperlink"/>
            <w:noProof/>
          </w:rPr>
          <w:t>Constraints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_Toc103158862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1EBD89F" w14:textId="739842C6" w:rsidR="00CA01B7" w:rsidRDefault="00CA01B7">
      <w:pPr>
        <w:pStyle w:val="TOC1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color w:val="auto"/>
          <w:sz w:val="24"/>
          <w:szCs w:val="24"/>
          <w:lang w:eastAsia="en-GB"/>
        </w:rPr>
      </w:pPr>
      <w:hyperlink w:anchor="_Toc103158863" w:history="1">
        <w:r w:rsidRPr="005515EB">
          <w:rPr>
            <w:rStyle w:val="Hyperlink"/>
            <w:noProof/>
          </w:rPr>
          <w:t>Deliverables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_Toc103158863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FE2211A" w14:textId="7DCE59CB" w:rsidR="00CA01B7" w:rsidRDefault="00CA01B7">
      <w:pPr>
        <w:pStyle w:val="TOC1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color w:val="auto"/>
          <w:sz w:val="24"/>
          <w:szCs w:val="24"/>
          <w:lang w:eastAsia="en-GB"/>
        </w:rPr>
      </w:pPr>
      <w:hyperlink w:anchor="_Toc103158864" w:history="1">
        <w:r w:rsidRPr="005515EB">
          <w:rPr>
            <w:rStyle w:val="Hyperlink"/>
            <w:rFonts w:eastAsia="Arial"/>
            <w:noProof/>
          </w:rPr>
          <w:t>Recommended tasks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_Toc103158864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11CDE60" w14:textId="2DF885E1" w:rsidR="00CA01B7" w:rsidRDefault="00CA01B7">
      <w:pPr>
        <w:pStyle w:val="TOC1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color w:val="auto"/>
          <w:sz w:val="24"/>
          <w:szCs w:val="24"/>
          <w:lang w:eastAsia="en-GB"/>
        </w:rPr>
      </w:pPr>
      <w:hyperlink w:anchor="_Toc103158865" w:history="1">
        <w:r w:rsidRPr="005515EB">
          <w:rPr>
            <w:rStyle w:val="Hyperlink"/>
            <w:rFonts w:eastAsia="Arial"/>
            <w:noProof/>
          </w:rPr>
          <w:t>Wireframes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_Toc103158865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B8BF37F" w14:textId="44977410" w:rsidR="00CA01B7" w:rsidRDefault="00CA01B7">
      <w:pPr>
        <w:pStyle w:val="TOC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color w:val="auto"/>
          <w:sz w:val="24"/>
          <w:szCs w:val="24"/>
          <w:lang w:eastAsia="en-GB"/>
        </w:rPr>
      </w:pPr>
      <w:hyperlink w:anchor="_Toc103158866" w:history="1">
        <w:r w:rsidRPr="005515EB">
          <w:rPr>
            <w:rStyle w:val="Hyperlink"/>
            <w:rFonts w:eastAsia="Arial"/>
            <w:noProof/>
          </w:rPr>
          <w:t>Home 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_Toc103158866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3093B2F" w14:textId="536D9E49" w:rsidR="00CA01B7" w:rsidRDefault="00CA01B7">
      <w:pPr>
        <w:pStyle w:val="TOC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color w:val="auto"/>
          <w:sz w:val="24"/>
          <w:szCs w:val="24"/>
          <w:lang w:eastAsia="en-GB"/>
        </w:rPr>
      </w:pPr>
      <w:hyperlink w:anchor="_Toc103158867" w:history="1">
        <w:r w:rsidRPr="005515EB">
          <w:rPr>
            <w:rStyle w:val="Hyperlink"/>
            <w:rFonts w:eastAsia="Arial"/>
            <w:noProof/>
          </w:rPr>
          <w:t>About 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_Toc103158867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4305111" w14:textId="75AD0F1C" w:rsidR="00CA01B7" w:rsidRDefault="00CA01B7">
      <w:pPr>
        <w:pStyle w:val="TOC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color w:val="auto"/>
          <w:sz w:val="24"/>
          <w:szCs w:val="24"/>
          <w:lang w:eastAsia="en-GB"/>
        </w:rPr>
      </w:pPr>
      <w:hyperlink w:anchor="_Toc103158868" w:history="1">
        <w:r w:rsidRPr="005515EB">
          <w:rPr>
            <w:rStyle w:val="Hyperlink"/>
            <w:rFonts w:eastAsia="Arial"/>
            <w:noProof/>
          </w:rPr>
          <w:t>Experience 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_Toc103158868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4B505F4" w14:textId="3CA2CE98" w:rsidR="00DD276D" w:rsidRPr="005535D3" w:rsidRDefault="00DD276D" w:rsidP="00DD276D">
      <w:pPr>
        <w:pStyle w:val="ContentsTitle"/>
      </w:pPr>
      <w:r w:rsidRPr="005535D3">
        <w:fldChar w:fldCharType="end"/>
      </w:r>
    </w:p>
    <w:p w14:paraId="5FB264C3" w14:textId="77777777" w:rsidR="00DD276D" w:rsidRPr="005535D3" w:rsidRDefault="00DD276D" w:rsidP="00DD276D">
      <w:pPr>
        <w:pStyle w:val="ContentsTitle"/>
      </w:pPr>
    </w:p>
    <w:p w14:paraId="5CBE62F1" w14:textId="77777777" w:rsidR="00914D29" w:rsidRPr="005535D3" w:rsidRDefault="00914D29">
      <w:pPr>
        <w:rPr>
          <w:rFonts w:ascii="Krana Fat B" w:eastAsiaTheme="majorEastAsia" w:hAnsi="Krana Fat B" w:cstheme="majorBidi"/>
          <w:color w:val="004050"/>
          <w:sz w:val="40"/>
          <w:szCs w:val="32"/>
        </w:rPr>
      </w:pPr>
      <w:r w:rsidRPr="005535D3">
        <w:br w:type="page"/>
      </w:r>
    </w:p>
    <w:p w14:paraId="402697DD" w14:textId="66FB9635" w:rsidR="00DD276D" w:rsidRPr="005535D3" w:rsidRDefault="000F2423" w:rsidP="00FC1C23">
      <w:pPr>
        <w:pStyle w:val="Heading1"/>
      </w:pPr>
      <w:bookmarkStart w:id="0" w:name="_Toc103158859"/>
      <w:r w:rsidRPr="005535D3">
        <w:lastRenderedPageBreak/>
        <w:t>Introduction</w:t>
      </w:r>
      <w:bookmarkEnd w:id="0"/>
    </w:p>
    <w:p w14:paraId="239CC2CB" w14:textId="62B382CF" w:rsidR="001E1DDE" w:rsidRPr="005535D3" w:rsidRDefault="001E1DDE" w:rsidP="004D6C03">
      <w:pPr>
        <w:pStyle w:val="ParagraphStyle"/>
        <w:spacing w:before="0" w:after="240"/>
        <w:rPr>
          <w:lang w:val="en-GB"/>
        </w:rPr>
      </w:pPr>
      <w:r w:rsidRPr="005535D3">
        <w:rPr>
          <w:lang w:val="en-GB"/>
        </w:rPr>
        <w:t xml:space="preserve">The purpose of this document is to outline </w:t>
      </w:r>
      <w:r w:rsidR="00AD65F8">
        <w:rPr>
          <w:lang w:val="en-GB"/>
        </w:rPr>
        <w:t>a front-end specific project</w:t>
      </w:r>
      <w:r w:rsidRPr="005535D3">
        <w:rPr>
          <w:lang w:val="en-GB"/>
        </w:rPr>
        <w:t xml:space="preserve"> specification that you will be working on during training. This project will involve concepts from </w:t>
      </w:r>
      <w:r w:rsidR="00AD65F8">
        <w:rPr>
          <w:lang w:val="en-GB"/>
        </w:rPr>
        <w:t>your front-end development modules alongside some of your other modules in training</w:t>
      </w:r>
      <w:r w:rsidRPr="005535D3">
        <w:rPr>
          <w:lang w:val="en-GB"/>
        </w:rPr>
        <w:t>; more specifically:</w:t>
      </w:r>
    </w:p>
    <w:p w14:paraId="4FE9A07D" w14:textId="77777777" w:rsidR="001E1DDE" w:rsidRPr="005535D3" w:rsidRDefault="001E1DDE" w:rsidP="00103170">
      <w:pPr>
        <w:pStyle w:val="ParagraphBullet"/>
        <w:spacing w:before="0"/>
      </w:pPr>
      <w:r w:rsidRPr="005535D3">
        <w:t>Agile &amp; Project Management</w:t>
      </w:r>
    </w:p>
    <w:p w14:paraId="71A204B2" w14:textId="2825D22D" w:rsidR="001E1DDE" w:rsidRPr="005535D3" w:rsidRDefault="00840872" w:rsidP="00AD65F8">
      <w:pPr>
        <w:pStyle w:val="ParagraphBullet"/>
        <w:spacing w:before="0"/>
      </w:pPr>
      <w:r>
        <w:t>Source Control</w:t>
      </w:r>
      <w:bookmarkStart w:id="1" w:name="_Hlk43900344"/>
    </w:p>
    <w:p w14:paraId="3FB88BCF" w14:textId="6A198FAC" w:rsidR="005535D3" w:rsidRDefault="00AD65F8" w:rsidP="00103170">
      <w:pPr>
        <w:pStyle w:val="ParagraphBullet"/>
        <w:spacing w:before="0"/>
      </w:pPr>
      <w:r>
        <w:t>HTML, CSS, and JavaScript</w:t>
      </w:r>
    </w:p>
    <w:p w14:paraId="1E899580" w14:textId="77777777" w:rsidR="001E1DDE" w:rsidRPr="005535D3" w:rsidRDefault="001E1DDE" w:rsidP="001E1DDE">
      <w:pPr>
        <w:pStyle w:val="Heading1"/>
      </w:pPr>
      <w:bookmarkStart w:id="2" w:name="_Toc103158860"/>
      <w:bookmarkEnd w:id="1"/>
      <w:r w:rsidRPr="005535D3">
        <w:t>Objective</w:t>
      </w:r>
      <w:bookmarkEnd w:id="2"/>
    </w:p>
    <w:p w14:paraId="555047ED" w14:textId="3A923F7D" w:rsidR="005535D3" w:rsidRPr="005535D3" w:rsidRDefault="005535D3" w:rsidP="005535D3">
      <w:pPr>
        <w:rPr>
          <w:rFonts w:ascii="Montserrat Light" w:hAnsi="Montserrat Light"/>
          <w:color w:val="000000" w:themeColor="text1"/>
        </w:rPr>
      </w:pPr>
      <w:bookmarkStart w:id="3" w:name="_Toc21684952"/>
      <w:r w:rsidRPr="005535D3">
        <w:rPr>
          <w:rFonts w:ascii="Montserrat Light" w:hAnsi="Montserrat Light"/>
          <w:color w:val="000000" w:themeColor="text1"/>
        </w:rPr>
        <w:t>The overall objective of the project is the following:</w:t>
      </w:r>
    </w:p>
    <w:p w14:paraId="03E43F7E" w14:textId="75A0D57B" w:rsidR="005535D3" w:rsidRPr="005535D3" w:rsidRDefault="005535D3" w:rsidP="005535D3">
      <w:pPr>
        <w:rPr>
          <w:rFonts w:ascii="Montserrat Light" w:hAnsi="Montserrat Light"/>
          <w:b/>
          <w:bCs/>
          <w:i/>
          <w:iCs/>
          <w:color w:val="000000" w:themeColor="text1"/>
        </w:rPr>
      </w:pPr>
      <w:r w:rsidRPr="005535D3">
        <w:rPr>
          <w:rFonts w:ascii="Montserrat Light" w:hAnsi="Montserrat Light"/>
          <w:b/>
          <w:bCs/>
          <w:i/>
          <w:iCs/>
          <w:color w:val="000000" w:themeColor="text1"/>
        </w:rPr>
        <w:t xml:space="preserve">To </w:t>
      </w:r>
      <w:r w:rsidR="00AD65F8">
        <w:rPr>
          <w:rFonts w:ascii="Montserrat Light" w:hAnsi="Montserrat Light"/>
          <w:b/>
          <w:bCs/>
          <w:i/>
          <w:iCs/>
          <w:color w:val="000000" w:themeColor="text1"/>
        </w:rPr>
        <w:t>develop a personal portfolio website to showcase your brand as a developer</w:t>
      </w:r>
      <w:r w:rsidRPr="005535D3">
        <w:rPr>
          <w:rFonts w:ascii="Montserrat Light" w:hAnsi="Montserrat Light"/>
          <w:b/>
          <w:bCs/>
          <w:i/>
          <w:iCs/>
          <w:color w:val="000000" w:themeColor="text1"/>
        </w:rPr>
        <w:t>, with utilisation of supporting tools, methodologies and technologies that encapsulate all modules covered during training</w:t>
      </w:r>
    </w:p>
    <w:p w14:paraId="1FE08D2B" w14:textId="47532E96" w:rsidR="005535D3" w:rsidRDefault="005535D3" w:rsidP="00BD347C">
      <w:pPr>
        <w:rPr>
          <w:rFonts w:ascii="Montserrat Light" w:hAnsi="Montserrat Light"/>
          <w:color w:val="000000" w:themeColor="text1"/>
        </w:rPr>
      </w:pPr>
      <w:r w:rsidRPr="005535D3">
        <w:rPr>
          <w:rFonts w:ascii="Montserrat Light" w:hAnsi="Montserrat Light"/>
          <w:color w:val="000000" w:themeColor="text1"/>
        </w:rPr>
        <w:t xml:space="preserve">Specifically, you are required to create </w:t>
      </w:r>
      <w:r w:rsidR="00840872">
        <w:rPr>
          <w:rFonts w:ascii="Montserrat Light" w:hAnsi="Montserrat Light"/>
          <w:color w:val="000000" w:themeColor="text1"/>
        </w:rPr>
        <w:t xml:space="preserve">a </w:t>
      </w:r>
      <w:r w:rsidR="00AD65F8">
        <w:rPr>
          <w:rFonts w:ascii="Montserrat Light" w:hAnsi="Montserrat Light"/>
          <w:color w:val="000000" w:themeColor="text1"/>
        </w:rPr>
        <w:t>HTML/CSS/JavaScript-based website which</w:t>
      </w:r>
      <w:r w:rsidR="00840872">
        <w:rPr>
          <w:rFonts w:ascii="Montserrat Light" w:hAnsi="Montserrat Light"/>
          <w:color w:val="000000" w:themeColor="text1"/>
        </w:rPr>
        <w:t xml:space="preserve"> should </w:t>
      </w:r>
      <w:r w:rsidR="00AD65F8">
        <w:rPr>
          <w:rFonts w:ascii="Montserrat Light" w:hAnsi="Montserrat Light"/>
          <w:color w:val="000000" w:themeColor="text1"/>
        </w:rPr>
        <w:t>contain multiple pages, such as Home Page, About Page, and more.</w:t>
      </w:r>
    </w:p>
    <w:p w14:paraId="3F207049" w14:textId="0C8E4FBA" w:rsidR="00FC1C23" w:rsidRPr="00AD65F8" w:rsidRDefault="005535D3" w:rsidP="005535D3">
      <w:pPr>
        <w:rPr>
          <w:rFonts w:ascii="Montserrat Light" w:hAnsi="Montserrat Light"/>
          <w:color w:val="000000" w:themeColor="text1"/>
        </w:rPr>
      </w:pPr>
      <w:r w:rsidRPr="005535D3">
        <w:rPr>
          <w:rFonts w:ascii="Montserrat Light" w:hAnsi="Montserrat Light"/>
          <w:color w:val="000000" w:themeColor="text1"/>
        </w:rPr>
        <w:t>This is a</w:t>
      </w:r>
      <w:r w:rsidR="00AD65F8">
        <w:rPr>
          <w:rFonts w:ascii="Montserrat Light" w:hAnsi="Montserrat Light"/>
          <w:color w:val="000000" w:themeColor="text1"/>
        </w:rPr>
        <w:t xml:space="preserve">n individual </w:t>
      </w:r>
      <w:r w:rsidRPr="005535D3">
        <w:rPr>
          <w:rFonts w:ascii="Montserrat Light" w:hAnsi="Montserrat Light"/>
          <w:color w:val="000000" w:themeColor="text1"/>
        </w:rPr>
        <w:t>project</w:t>
      </w:r>
      <w:r w:rsidR="00AD65F8">
        <w:rPr>
          <w:rFonts w:ascii="Montserrat Light" w:hAnsi="Montserrat Light"/>
          <w:color w:val="000000" w:themeColor="text1"/>
        </w:rPr>
        <w:t xml:space="preserve">. </w:t>
      </w:r>
      <w:r w:rsidRPr="005535D3">
        <w:rPr>
          <w:rFonts w:ascii="Montserrat Light" w:hAnsi="Montserrat Light"/>
          <w:color w:val="000000" w:themeColor="text1"/>
        </w:rPr>
        <w:t xml:space="preserve">You are expected to follow an Agile approach </w:t>
      </w:r>
      <w:r w:rsidR="00AD65F8">
        <w:rPr>
          <w:rFonts w:ascii="Montserrat Light" w:hAnsi="Montserrat Light"/>
          <w:color w:val="000000" w:themeColor="text1"/>
        </w:rPr>
        <w:t>to manage your project</w:t>
      </w:r>
      <w:r w:rsidRPr="005535D3">
        <w:rPr>
          <w:rFonts w:ascii="Montserrat Light" w:hAnsi="Montserrat Light"/>
          <w:color w:val="000000" w:themeColor="text1"/>
        </w:rPr>
        <w:t xml:space="preserve">, </w:t>
      </w:r>
      <w:r w:rsidR="00AD65F8">
        <w:rPr>
          <w:rFonts w:ascii="Montserrat Light" w:hAnsi="Montserrat Light"/>
          <w:color w:val="000000" w:themeColor="text1"/>
        </w:rPr>
        <w:t xml:space="preserve">therefore it is recommended that you create </w:t>
      </w:r>
      <w:r w:rsidRPr="005535D3">
        <w:rPr>
          <w:rFonts w:ascii="Montserrat Light" w:hAnsi="Montserrat Light"/>
          <w:color w:val="000000" w:themeColor="text1"/>
        </w:rPr>
        <w:t>a product backlog in the form of a Kanban board.</w:t>
      </w:r>
    </w:p>
    <w:p w14:paraId="0F7FD0C8" w14:textId="4253C59C" w:rsidR="008E0381" w:rsidRPr="005535D3" w:rsidRDefault="005535D3" w:rsidP="008E0381">
      <w:pPr>
        <w:pStyle w:val="Heading1"/>
        <w:rPr>
          <w:rFonts w:ascii="Segoe UI Light" w:hAnsi="Segoe UI Light"/>
          <w:color w:val="44546A" w:themeColor="text2"/>
        </w:rPr>
      </w:pPr>
      <w:bookmarkStart w:id="4" w:name="_Toc103158861"/>
      <w:bookmarkEnd w:id="3"/>
      <w:r w:rsidRPr="005535D3">
        <w:t>Scope</w:t>
      </w:r>
      <w:bookmarkEnd w:id="4"/>
    </w:p>
    <w:p w14:paraId="5AC32336" w14:textId="4A953869" w:rsidR="005535D3" w:rsidRPr="005535D3" w:rsidRDefault="005535D3" w:rsidP="005535D3">
      <w:pPr>
        <w:rPr>
          <w:rFonts w:ascii="Montserrat Light" w:eastAsia="Arial" w:hAnsi="Montserrat Light" w:cs="Arial"/>
          <w:color w:val="000000" w:themeColor="text1"/>
          <w:szCs w:val="22"/>
        </w:rPr>
      </w:pPr>
      <w:r w:rsidRPr="005535D3">
        <w:rPr>
          <w:rFonts w:ascii="Montserrat Light" w:eastAsia="Arial" w:hAnsi="Montserrat Light" w:cs="Arial"/>
          <w:color w:val="000000" w:themeColor="text1"/>
          <w:szCs w:val="22"/>
        </w:rPr>
        <w:t>The minimum requirements for this project are as follows:</w:t>
      </w:r>
    </w:p>
    <w:p w14:paraId="0B2ABC77" w14:textId="2C0F0AF3" w:rsidR="005535D3" w:rsidRPr="005535D3" w:rsidRDefault="005535D3" w:rsidP="005535D3">
      <w:pPr>
        <w:pStyle w:val="ListParagraph"/>
        <w:numPr>
          <w:ilvl w:val="0"/>
          <w:numId w:val="20"/>
        </w:numPr>
        <w:rPr>
          <w:rFonts w:ascii="Montserrat Light" w:eastAsia="Arial" w:hAnsi="Montserrat Light" w:cs="Arial"/>
          <w:color w:val="000000" w:themeColor="text1"/>
          <w:szCs w:val="22"/>
        </w:rPr>
      </w:pPr>
      <w:r w:rsidRPr="005535D3">
        <w:rPr>
          <w:rFonts w:ascii="Montserrat Light" w:eastAsia="Arial" w:hAnsi="Montserrat Light" w:cs="Arial"/>
          <w:color w:val="000000" w:themeColor="text1"/>
          <w:szCs w:val="22"/>
        </w:rPr>
        <w:t xml:space="preserve">Full commitment to an </w:t>
      </w:r>
      <w:r w:rsidRPr="005535D3">
        <w:rPr>
          <w:rFonts w:ascii="Montserrat Light" w:eastAsia="Arial" w:hAnsi="Montserrat Light" w:cs="Arial"/>
          <w:b/>
          <w:bCs/>
          <w:color w:val="000000" w:themeColor="text1"/>
          <w:szCs w:val="22"/>
        </w:rPr>
        <w:t>Agile Approach</w:t>
      </w:r>
      <w:r w:rsidRPr="005535D3">
        <w:rPr>
          <w:rFonts w:ascii="Montserrat Light" w:eastAsia="Arial" w:hAnsi="Montserrat Light" w:cs="Arial"/>
          <w:color w:val="000000" w:themeColor="text1"/>
          <w:szCs w:val="22"/>
        </w:rPr>
        <w:t>, including utilisation of</w:t>
      </w:r>
      <w:r w:rsidR="00AD65F8">
        <w:rPr>
          <w:rFonts w:ascii="Montserrat Light" w:eastAsia="Arial" w:hAnsi="Montserrat Light" w:cs="Arial"/>
          <w:color w:val="000000" w:themeColor="text1"/>
          <w:szCs w:val="22"/>
        </w:rPr>
        <w:t xml:space="preserve"> a Kanban board and</w:t>
      </w:r>
      <w:r w:rsidRPr="005535D3">
        <w:rPr>
          <w:rFonts w:ascii="Montserrat Light" w:eastAsia="Arial" w:hAnsi="Montserrat Light" w:cs="Arial"/>
          <w:color w:val="000000" w:themeColor="text1"/>
          <w:szCs w:val="22"/>
        </w:rPr>
        <w:t xml:space="preserve"> user stories </w:t>
      </w:r>
    </w:p>
    <w:p w14:paraId="684973FC" w14:textId="3132EDC5" w:rsidR="00AD65F8" w:rsidRDefault="00AD65F8" w:rsidP="00BD347C">
      <w:pPr>
        <w:pStyle w:val="ListParagraph"/>
        <w:numPr>
          <w:ilvl w:val="0"/>
          <w:numId w:val="20"/>
        </w:numPr>
        <w:rPr>
          <w:rFonts w:ascii="Montserrat Light" w:eastAsia="Arial" w:hAnsi="Montserrat Light" w:cs="Arial"/>
          <w:color w:val="000000" w:themeColor="text1"/>
          <w:szCs w:val="22"/>
        </w:rPr>
      </w:pPr>
      <w:r>
        <w:rPr>
          <w:rFonts w:ascii="Montserrat Light" w:eastAsia="Arial" w:hAnsi="Montserrat Light" w:cs="Arial"/>
          <w:color w:val="000000" w:themeColor="text1"/>
          <w:szCs w:val="22"/>
        </w:rPr>
        <w:t>A website developed through HTML, CSS, and JavaScript</w:t>
      </w:r>
    </w:p>
    <w:p w14:paraId="6EF69D91" w14:textId="09D87EB4" w:rsidR="00BD347C" w:rsidRDefault="00AD65F8" w:rsidP="00BD347C">
      <w:pPr>
        <w:pStyle w:val="ListParagraph"/>
        <w:numPr>
          <w:ilvl w:val="0"/>
          <w:numId w:val="20"/>
        </w:numPr>
        <w:rPr>
          <w:rFonts w:ascii="Montserrat Light" w:eastAsia="Arial" w:hAnsi="Montserrat Light" w:cs="Arial"/>
          <w:color w:val="000000" w:themeColor="text1"/>
          <w:szCs w:val="22"/>
        </w:rPr>
      </w:pPr>
      <w:r>
        <w:rPr>
          <w:rFonts w:ascii="Montserrat Light" w:eastAsia="Arial" w:hAnsi="Montserrat Light" w:cs="Arial"/>
          <w:color w:val="000000" w:themeColor="text1"/>
          <w:szCs w:val="22"/>
        </w:rPr>
        <w:t>Code commented and available through a Git repository</w:t>
      </w:r>
      <w:r w:rsidR="00BD347C">
        <w:rPr>
          <w:rFonts w:ascii="Montserrat Light" w:eastAsia="Arial" w:hAnsi="Montserrat Light" w:cs="Arial"/>
          <w:color w:val="000000" w:themeColor="text1"/>
          <w:szCs w:val="22"/>
        </w:rPr>
        <w:t xml:space="preserve"> </w:t>
      </w:r>
    </w:p>
    <w:p w14:paraId="51817497" w14:textId="7CF9A2C5" w:rsidR="00AD65F8" w:rsidRPr="00AD65F8" w:rsidRDefault="00AD65F8" w:rsidP="00BD347C">
      <w:pPr>
        <w:pStyle w:val="ListParagraph"/>
        <w:numPr>
          <w:ilvl w:val="0"/>
          <w:numId w:val="20"/>
        </w:numPr>
        <w:rPr>
          <w:rFonts w:ascii="Montserrat Light" w:eastAsia="Arial" w:hAnsi="Montserrat Light" w:cs="Arial"/>
          <w:b/>
          <w:bCs/>
          <w:i/>
          <w:iCs/>
          <w:color w:val="000000" w:themeColor="text1"/>
          <w:szCs w:val="22"/>
        </w:rPr>
      </w:pPr>
      <w:r w:rsidRPr="00AD65F8">
        <w:rPr>
          <w:rFonts w:ascii="Montserrat Light" w:eastAsia="Arial" w:hAnsi="Montserrat Light" w:cs="Arial"/>
          <w:b/>
          <w:bCs/>
          <w:i/>
          <w:iCs/>
          <w:color w:val="000000" w:themeColor="text1"/>
          <w:szCs w:val="22"/>
        </w:rPr>
        <w:t>Stretch goal: application deployed to the cloud</w:t>
      </w:r>
    </w:p>
    <w:p w14:paraId="37861F8C" w14:textId="607D8D95" w:rsidR="00E63494" w:rsidRPr="00BD347C" w:rsidRDefault="00BD347C" w:rsidP="00BD347C">
      <w:pPr>
        <w:rPr>
          <w:rFonts w:ascii="Montserrat Light" w:eastAsia="Arial" w:hAnsi="Montserrat Light" w:cs="Arial"/>
          <w:color w:val="000000" w:themeColor="text1"/>
          <w:szCs w:val="22"/>
        </w:rPr>
      </w:pPr>
      <w:r w:rsidRPr="00BD347C">
        <w:rPr>
          <w:rFonts w:ascii="Montserrat Light" w:eastAsia="Arial" w:hAnsi="Montserrat Light" w:cs="Arial"/>
          <w:color w:val="000000" w:themeColor="text1"/>
          <w:szCs w:val="22"/>
        </w:rPr>
        <w:t xml:space="preserve">The </w:t>
      </w:r>
      <w:r>
        <w:rPr>
          <w:rFonts w:ascii="Montserrat Light" w:eastAsia="Arial" w:hAnsi="Montserrat Light" w:cs="Arial"/>
          <w:color w:val="000000" w:themeColor="text1"/>
          <w:szCs w:val="22"/>
        </w:rPr>
        <w:t>scope of tools for this project is deliberately open-ended; whilst you have learnt about specific tools within training, you can use other tools if you wish</w:t>
      </w:r>
      <w:r w:rsidR="00AD65F8">
        <w:rPr>
          <w:rFonts w:ascii="Montserrat Light" w:eastAsia="Arial" w:hAnsi="Montserrat Light" w:cs="Arial"/>
          <w:color w:val="000000" w:themeColor="text1"/>
          <w:szCs w:val="22"/>
        </w:rPr>
        <w:t>. We want you to be creative when making your portfolio, as this is all about you!</w:t>
      </w:r>
      <w:r w:rsidR="00E63494" w:rsidRPr="005535D3">
        <w:br w:type="page"/>
      </w:r>
    </w:p>
    <w:p w14:paraId="2F74FD40" w14:textId="3E86ED42" w:rsidR="00E63494" w:rsidRDefault="00E63494" w:rsidP="00E63494">
      <w:pPr>
        <w:pStyle w:val="Heading1"/>
      </w:pPr>
      <w:bookmarkStart w:id="5" w:name="_Toc21684954"/>
      <w:bookmarkStart w:id="6" w:name="_Toc103158862"/>
      <w:r w:rsidRPr="005535D3">
        <w:lastRenderedPageBreak/>
        <w:t>Constraints</w:t>
      </w:r>
      <w:bookmarkEnd w:id="5"/>
      <w:bookmarkEnd w:id="6"/>
    </w:p>
    <w:p w14:paraId="3ADDB95A" w14:textId="61B7CE03" w:rsidR="005535D3" w:rsidRPr="005535D3" w:rsidRDefault="005535D3" w:rsidP="005535D3">
      <w:pPr>
        <w:rPr>
          <w:rFonts w:ascii="Montserrat Light" w:eastAsia="Arial" w:hAnsi="Montserrat Light" w:cs="Arial"/>
          <w:color w:val="000000" w:themeColor="text1"/>
          <w:szCs w:val="22"/>
        </w:rPr>
      </w:pPr>
      <w:r w:rsidRPr="005535D3">
        <w:rPr>
          <w:rFonts w:ascii="Montserrat Light" w:eastAsia="Arial" w:hAnsi="Montserrat Light" w:cs="Arial"/>
          <w:color w:val="000000" w:themeColor="text1"/>
          <w:szCs w:val="22"/>
        </w:rPr>
        <w:t xml:space="preserve">The time constraint for this project </w:t>
      </w:r>
      <w:r w:rsidR="00AD65F8">
        <w:rPr>
          <w:rFonts w:ascii="Montserrat Light" w:eastAsia="Arial" w:hAnsi="Montserrat Light" w:cs="Arial"/>
          <w:color w:val="000000" w:themeColor="text1"/>
          <w:szCs w:val="22"/>
        </w:rPr>
        <w:t xml:space="preserve">will be </w:t>
      </w:r>
      <w:r w:rsidR="00920075">
        <w:rPr>
          <w:rFonts w:ascii="Montserrat Light" w:eastAsia="Arial" w:hAnsi="Montserrat Light" w:cs="Arial"/>
          <w:color w:val="000000" w:themeColor="text1"/>
          <w:szCs w:val="22"/>
        </w:rPr>
        <w:t>confirmed by your trainer or facilitator.</w:t>
      </w:r>
    </w:p>
    <w:p w14:paraId="1B6445F9" w14:textId="38785D67" w:rsidR="005535D3" w:rsidRPr="005535D3" w:rsidRDefault="005535D3" w:rsidP="00BD347C">
      <w:pPr>
        <w:rPr>
          <w:rFonts w:ascii="Montserrat Light" w:eastAsia="Arial" w:hAnsi="Montserrat Light" w:cs="Arial"/>
          <w:color w:val="000000" w:themeColor="text1"/>
          <w:szCs w:val="22"/>
        </w:rPr>
      </w:pPr>
      <w:r w:rsidRPr="005535D3">
        <w:rPr>
          <w:rFonts w:ascii="Montserrat Light" w:eastAsia="Arial" w:hAnsi="Montserrat Light" w:cs="Arial"/>
          <w:color w:val="000000" w:themeColor="text1"/>
          <w:szCs w:val="22"/>
        </w:rPr>
        <w:t xml:space="preserve">The application </w:t>
      </w:r>
      <w:r w:rsidR="00920075">
        <w:rPr>
          <w:rFonts w:ascii="Montserrat Light" w:eastAsia="Arial" w:hAnsi="Montserrat Light" w:cs="Arial"/>
          <w:color w:val="000000" w:themeColor="text1"/>
          <w:szCs w:val="22"/>
        </w:rPr>
        <w:t xml:space="preserve">must utilise HTML, CSS, and JavaScript for the website development. Alongside this, you must push your code to a Git repository. </w:t>
      </w:r>
    </w:p>
    <w:p w14:paraId="403CE276" w14:textId="4738C1B4" w:rsidR="005535D3" w:rsidRDefault="005535D3" w:rsidP="005535D3">
      <w:r>
        <w:rPr>
          <w:rFonts w:ascii="Montserrat Light" w:eastAsia="Arial" w:hAnsi="Montserrat Light" w:cs="Arial"/>
          <w:color w:val="000000" w:themeColor="text1"/>
          <w:szCs w:val="22"/>
        </w:rPr>
        <w:t>Yo</w:t>
      </w:r>
      <w:r w:rsidRPr="005535D3">
        <w:rPr>
          <w:rFonts w:ascii="Montserrat Light" w:eastAsia="Arial" w:hAnsi="Montserrat Light" w:cs="Arial"/>
          <w:color w:val="000000" w:themeColor="text1"/>
          <w:szCs w:val="22"/>
        </w:rPr>
        <w:t>u must plan your project utilising Agile Scrum methodology. This should include:</w:t>
      </w:r>
    </w:p>
    <w:p w14:paraId="7D1BD078" w14:textId="77777777" w:rsidR="005535D3" w:rsidRPr="005535D3" w:rsidRDefault="005535D3" w:rsidP="005535D3">
      <w:pPr>
        <w:pStyle w:val="ListParagraph"/>
        <w:numPr>
          <w:ilvl w:val="0"/>
          <w:numId w:val="20"/>
        </w:numPr>
        <w:rPr>
          <w:rFonts w:ascii="Montserrat Light" w:eastAsia="Arial" w:hAnsi="Montserrat Light" w:cs="Arial"/>
          <w:color w:val="000000" w:themeColor="text1"/>
          <w:szCs w:val="22"/>
        </w:rPr>
      </w:pPr>
      <w:r w:rsidRPr="005535D3">
        <w:rPr>
          <w:rFonts w:ascii="Montserrat Light" w:eastAsia="Arial" w:hAnsi="Montserrat Light" w:cs="Arial"/>
          <w:color w:val="000000" w:themeColor="text1"/>
          <w:szCs w:val="22"/>
        </w:rPr>
        <w:t>Creating a Product Backlog</w:t>
      </w:r>
    </w:p>
    <w:p w14:paraId="2F198355" w14:textId="77777777" w:rsidR="005535D3" w:rsidRPr="005535D3" w:rsidRDefault="005535D3" w:rsidP="005535D3">
      <w:pPr>
        <w:pStyle w:val="ListParagraph"/>
        <w:numPr>
          <w:ilvl w:val="0"/>
          <w:numId w:val="20"/>
        </w:numPr>
        <w:rPr>
          <w:rFonts w:ascii="Montserrat Light" w:eastAsia="Arial" w:hAnsi="Montserrat Light" w:cs="Arial"/>
          <w:color w:val="000000" w:themeColor="text1"/>
          <w:szCs w:val="22"/>
        </w:rPr>
      </w:pPr>
      <w:r w:rsidRPr="005535D3">
        <w:rPr>
          <w:rFonts w:ascii="Montserrat Light" w:eastAsia="Arial" w:hAnsi="Montserrat Light" w:cs="Arial"/>
          <w:color w:val="000000" w:themeColor="text1"/>
          <w:szCs w:val="22"/>
        </w:rPr>
        <w:t>Creating a Kanban Board</w:t>
      </w:r>
    </w:p>
    <w:p w14:paraId="00D01CF0" w14:textId="77777777" w:rsidR="005535D3" w:rsidRPr="005535D3" w:rsidRDefault="005535D3" w:rsidP="005535D3">
      <w:pPr>
        <w:pStyle w:val="ListParagraph"/>
        <w:numPr>
          <w:ilvl w:val="0"/>
          <w:numId w:val="20"/>
        </w:numPr>
        <w:rPr>
          <w:rFonts w:ascii="Montserrat Light" w:eastAsia="Arial" w:hAnsi="Montserrat Light" w:cs="Arial"/>
          <w:color w:val="000000" w:themeColor="text1"/>
          <w:szCs w:val="22"/>
        </w:rPr>
      </w:pPr>
      <w:r w:rsidRPr="005535D3">
        <w:rPr>
          <w:rFonts w:ascii="Montserrat Light" w:eastAsia="Arial" w:hAnsi="Montserrat Light" w:cs="Arial"/>
          <w:color w:val="000000" w:themeColor="text1"/>
          <w:szCs w:val="22"/>
        </w:rPr>
        <w:t>Creating User Stories</w:t>
      </w:r>
    </w:p>
    <w:p w14:paraId="1D04A0A3" w14:textId="7334E81A" w:rsidR="00067776" w:rsidRPr="005535D3" w:rsidRDefault="00067776" w:rsidP="00067776">
      <w:pPr>
        <w:pStyle w:val="Heading1"/>
        <w:rPr>
          <w:rFonts w:ascii="Segoe UI Light" w:hAnsi="Segoe UI Light"/>
          <w:color w:val="44546A" w:themeColor="text2"/>
        </w:rPr>
      </w:pPr>
      <w:bookmarkStart w:id="7" w:name="_Toc21684955"/>
      <w:bookmarkStart w:id="8" w:name="_Toc103158863"/>
      <w:r w:rsidRPr="005535D3">
        <w:t>Deliverable</w:t>
      </w:r>
      <w:bookmarkEnd w:id="7"/>
      <w:r w:rsidR="00096C5E">
        <w:t>s</w:t>
      </w:r>
      <w:bookmarkEnd w:id="8"/>
    </w:p>
    <w:p w14:paraId="410752C2" w14:textId="19C3CF14" w:rsidR="00041FBD" w:rsidRPr="00041FBD" w:rsidRDefault="00041FBD" w:rsidP="00041FBD">
      <w:pPr>
        <w:rPr>
          <w:rFonts w:ascii="Montserrat Light" w:eastAsia="Arial" w:hAnsi="Montserrat Light" w:cs="Arial"/>
          <w:color w:val="000000" w:themeColor="text1"/>
          <w:szCs w:val="22"/>
        </w:rPr>
      </w:pPr>
      <w:bookmarkStart w:id="9" w:name="_Toc21684956"/>
      <w:r w:rsidRPr="00041FBD">
        <w:rPr>
          <w:rFonts w:ascii="Montserrat Light" w:eastAsia="Arial" w:hAnsi="Montserrat Light" w:cs="Arial"/>
          <w:color w:val="000000" w:themeColor="text1"/>
          <w:szCs w:val="22"/>
        </w:rPr>
        <w:t>The final deliverable for this project is the</w:t>
      </w:r>
      <w:r w:rsidR="00920075">
        <w:rPr>
          <w:rFonts w:ascii="Montserrat Light" w:eastAsia="Arial" w:hAnsi="Montserrat Light" w:cs="Arial"/>
          <w:color w:val="000000" w:themeColor="text1"/>
          <w:szCs w:val="22"/>
        </w:rPr>
        <w:t xml:space="preserve"> repository containing all the code for your application, </w:t>
      </w:r>
      <w:r w:rsidRPr="00041FBD">
        <w:rPr>
          <w:rFonts w:ascii="Montserrat Light" w:eastAsia="Arial" w:hAnsi="Montserrat Light" w:cs="Arial"/>
          <w:color w:val="000000" w:themeColor="text1"/>
          <w:szCs w:val="22"/>
        </w:rPr>
        <w:t xml:space="preserve">with full documentation around utilisation of supporting tools. </w:t>
      </w:r>
    </w:p>
    <w:p w14:paraId="52C3D471" w14:textId="6300B874" w:rsidR="00041FBD" w:rsidRPr="00041FBD" w:rsidRDefault="00041FBD" w:rsidP="00041FBD">
      <w:pPr>
        <w:rPr>
          <w:rFonts w:ascii="Montserrat Light" w:eastAsia="Arial" w:hAnsi="Montserrat Light" w:cs="Arial"/>
          <w:color w:val="000000" w:themeColor="text1"/>
          <w:szCs w:val="22"/>
        </w:rPr>
      </w:pPr>
      <w:r w:rsidRPr="00041FBD">
        <w:rPr>
          <w:rFonts w:ascii="Montserrat Light" w:eastAsia="Arial" w:hAnsi="Montserrat Light" w:cs="Arial"/>
          <w:color w:val="000000" w:themeColor="text1"/>
          <w:szCs w:val="22"/>
        </w:rPr>
        <w:t>You will be required to utilise the Feature-Branch Model, and to push a working copy of your code to the master branch regularly. It is recommended to use the feature-name naming strategy for your feature branches.</w:t>
      </w:r>
    </w:p>
    <w:p w14:paraId="2C8E8B80" w14:textId="427A019A" w:rsidR="00590700" w:rsidRDefault="00041FBD" w:rsidP="00041FBD">
      <w:pPr>
        <w:rPr>
          <w:rFonts w:ascii="Montserrat Light" w:eastAsia="Arial" w:hAnsi="Montserrat Light" w:cs="Arial"/>
          <w:color w:val="000000" w:themeColor="text1"/>
          <w:szCs w:val="22"/>
        </w:rPr>
      </w:pPr>
      <w:r w:rsidRPr="00041FBD">
        <w:rPr>
          <w:rFonts w:ascii="Montserrat Light" w:eastAsia="Arial" w:hAnsi="Montserrat Light" w:cs="Arial"/>
          <w:color w:val="000000" w:themeColor="text1"/>
          <w:szCs w:val="22"/>
        </w:rPr>
        <w:t xml:space="preserve">You will be required to include all supporting documentation for your project within your remote repository at close-of-business on the day of </w:t>
      </w:r>
      <w:r w:rsidR="00920075">
        <w:rPr>
          <w:rFonts w:ascii="Montserrat Light" w:eastAsia="Arial" w:hAnsi="Montserrat Light" w:cs="Arial"/>
          <w:color w:val="000000" w:themeColor="text1"/>
          <w:szCs w:val="22"/>
        </w:rPr>
        <w:t>handing in</w:t>
      </w:r>
      <w:r w:rsidRPr="00041FBD">
        <w:rPr>
          <w:rFonts w:ascii="Montserrat Light" w:eastAsia="Arial" w:hAnsi="Montserrat Light" w:cs="Arial"/>
          <w:color w:val="000000" w:themeColor="text1"/>
          <w:szCs w:val="22"/>
        </w:rPr>
        <w:t xml:space="preserve"> your project.</w:t>
      </w:r>
    </w:p>
    <w:p w14:paraId="076446B0" w14:textId="77777777" w:rsidR="00920075" w:rsidRDefault="00920075" w:rsidP="00920075">
      <w:pPr>
        <w:rPr>
          <w:rFonts w:ascii="Montserrat Light" w:eastAsia="Arial" w:hAnsi="Montserrat Light" w:cs="Arial"/>
          <w:color w:val="000000" w:themeColor="text1"/>
          <w:szCs w:val="22"/>
        </w:rPr>
      </w:pPr>
      <w:r>
        <w:rPr>
          <w:rFonts w:ascii="Montserrat Light" w:eastAsia="Arial" w:hAnsi="Montserrat Light" w:cs="Arial"/>
          <w:color w:val="000000" w:themeColor="text1"/>
          <w:szCs w:val="22"/>
        </w:rPr>
        <w:t>Y</w:t>
      </w:r>
      <w:r w:rsidR="00041FBD">
        <w:rPr>
          <w:rFonts w:ascii="Montserrat Light" w:eastAsia="Arial" w:hAnsi="Montserrat Light" w:cs="Arial"/>
          <w:color w:val="000000" w:themeColor="text1"/>
          <w:szCs w:val="22"/>
        </w:rPr>
        <w:t xml:space="preserve">ou are </w:t>
      </w:r>
      <w:r w:rsidR="00096C5E">
        <w:rPr>
          <w:rFonts w:ascii="Montserrat Light" w:eastAsia="Arial" w:hAnsi="Montserrat Light" w:cs="Arial"/>
          <w:color w:val="000000" w:themeColor="text1"/>
          <w:szCs w:val="22"/>
        </w:rPr>
        <w:t xml:space="preserve">also </w:t>
      </w:r>
      <w:r w:rsidR="00041FBD">
        <w:rPr>
          <w:rFonts w:ascii="Montserrat Light" w:eastAsia="Arial" w:hAnsi="Montserrat Light" w:cs="Arial"/>
          <w:color w:val="000000" w:themeColor="text1"/>
          <w:szCs w:val="22"/>
        </w:rPr>
        <w:t>individually required to create a portfolio that</w:t>
      </w:r>
      <w:r>
        <w:rPr>
          <w:rFonts w:ascii="Montserrat Light" w:eastAsia="Arial" w:hAnsi="Montserrat Light" w:cs="Arial"/>
          <w:color w:val="000000" w:themeColor="text1"/>
          <w:szCs w:val="22"/>
        </w:rPr>
        <w:t xml:space="preserve"> showcases functionality of the website</w:t>
      </w:r>
      <w:r w:rsidR="00041FBD">
        <w:rPr>
          <w:rFonts w:ascii="Montserrat Light" w:eastAsia="Arial" w:hAnsi="Montserrat Light" w:cs="Arial"/>
          <w:color w:val="000000" w:themeColor="text1"/>
          <w:szCs w:val="22"/>
        </w:rPr>
        <w:t xml:space="preserve">. This portfolio must be submitted at the delivery point of the final project output. </w:t>
      </w:r>
      <w:bookmarkEnd w:id="9"/>
    </w:p>
    <w:p w14:paraId="571BD390" w14:textId="77777777" w:rsidR="00920075" w:rsidRDefault="00920075" w:rsidP="00920075">
      <w:pPr>
        <w:pStyle w:val="Heading1"/>
        <w:rPr>
          <w:rFonts w:eastAsia="Arial"/>
        </w:rPr>
      </w:pPr>
      <w:bookmarkStart w:id="10" w:name="_Toc103158864"/>
      <w:r>
        <w:rPr>
          <w:rFonts w:eastAsia="Arial"/>
        </w:rPr>
        <w:t>Recommended tasks</w:t>
      </w:r>
      <w:bookmarkEnd w:id="10"/>
      <w:r>
        <w:rPr>
          <w:rFonts w:eastAsia="Arial"/>
        </w:rPr>
        <w:t xml:space="preserve"> </w:t>
      </w:r>
    </w:p>
    <w:p w14:paraId="6DF6E9F9" w14:textId="338C13E4" w:rsidR="005B3860" w:rsidRDefault="005B3860" w:rsidP="00920075">
      <w:pPr>
        <w:rPr>
          <w:rFonts w:ascii="Montserrat Light" w:eastAsia="Arial" w:hAnsi="Montserrat Light" w:cs="Arial"/>
          <w:color w:val="000000" w:themeColor="text1"/>
          <w:szCs w:val="22"/>
        </w:rPr>
      </w:pPr>
      <w:r>
        <w:rPr>
          <w:rFonts w:ascii="Montserrat Light" w:eastAsia="Arial" w:hAnsi="Montserrat Light" w:cs="Arial"/>
          <w:noProof/>
          <w:color w:val="000000" w:themeColor="text1"/>
          <w:szCs w:val="22"/>
        </w:rPr>
        <w:drawing>
          <wp:inline distT="0" distB="0" distL="0" distR="0" wp14:anchorId="1FE3D4AB" wp14:editId="3D375306">
            <wp:extent cx="5731510" cy="2546350"/>
            <wp:effectExtent l="0" t="0" r="0" b="6350"/>
            <wp:docPr id="4" name="Picture 4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diagram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24E7B" w14:textId="77777777" w:rsidR="005B3860" w:rsidRDefault="005B3860" w:rsidP="00920075">
      <w:pPr>
        <w:rPr>
          <w:rFonts w:ascii="Montserrat Light" w:eastAsia="Arial" w:hAnsi="Montserrat Light" w:cs="Arial"/>
          <w:color w:val="000000" w:themeColor="text1"/>
          <w:szCs w:val="22"/>
        </w:rPr>
      </w:pPr>
    </w:p>
    <w:p w14:paraId="725E9C12" w14:textId="77777777" w:rsidR="005B3860" w:rsidRDefault="005B3860" w:rsidP="00920075">
      <w:pPr>
        <w:rPr>
          <w:rFonts w:ascii="Montserrat Light" w:eastAsia="Arial" w:hAnsi="Montserrat Light" w:cs="Arial"/>
          <w:color w:val="000000" w:themeColor="text1"/>
          <w:szCs w:val="22"/>
        </w:rPr>
      </w:pPr>
    </w:p>
    <w:p w14:paraId="1D720EEC" w14:textId="0D3982E1" w:rsidR="005B3860" w:rsidRDefault="005B3860" w:rsidP="00CA01B7">
      <w:pPr>
        <w:pStyle w:val="Heading1"/>
        <w:rPr>
          <w:rFonts w:eastAsia="Arial"/>
        </w:rPr>
      </w:pPr>
      <w:bookmarkStart w:id="11" w:name="_Toc103158865"/>
      <w:r>
        <w:rPr>
          <w:rFonts w:eastAsia="Arial"/>
        </w:rPr>
        <w:lastRenderedPageBreak/>
        <w:t>Wireframes</w:t>
      </w:r>
      <w:bookmarkEnd w:id="11"/>
      <w:r>
        <w:rPr>
          <w:rFonts w:eastAsia="Arial"/>
        </w:rPr>
        <w:t xml:space="preserve"> </w:t>
      </w:r>
    </w:p>
    <w:p w14:paraId="1A0EBFCE" w14:textId="3296506E" w:rsidR="00920075" w:rsidRDefault="005B3860" w:rsidP="00920075">
      <w:pPr>
        <w:rPr>
          <w:rFonts w:ascii="Montserrat Light" w:eastAsia="Arial" w:hAnsi="Montserrat Light" w:cs="Arial"/>
          <w:color w:val="000000" w:themeColor="text1"/>
          <w:szCs w:val="22"/>
        </w:rPr>
      </w:pPr>
      <w:r>
        <w:rPr>
          <w:rFonts w:ascii="Montserrat Light" w:eastAsia="Arial" w:hAnsi="Montserrat Light" w:cs="Arial"/>
          <w:color w:val="000000" w:themeColor="text1"/>
          <w:szCs w:val="22"/>
        </w:rPr>
        <w:t>You should b</w:t>
      </w:r>
      <w:r w:rsidR="00920075" w:rsidRPr="00920075">
        <w:rPr>
          <w:rFonts w:ascii="Montserrat Light" w:eastAsia="Arial" w:hAnsi="Montserrat Light" w:cs="Arial"/>
          <w:color w:val="000000" w:themeColor="text1"/>
          <w:szCs w:val="22"/>
        </w:rPr>
        <w:t>egin designing wireframes</w:t>
      </w:r>
      <w:r w:rsidR="00920075">
        <w:rPr>
          <w:rFonts w:ascii="Montserrat Light" w:eastAsia="Arial" w:hAnsi="Montserrat Light" w:cs="Arial"/>
          <w:color w:val="000000" w:themeColor="text1"/>
          <w:szCs w:val="22"/>
        </w:rPr>
        <w:t xml:space="preserve"> for the website, considering the tech and time constraints you are working with. Pages to include at a </w:t>
      </w:r>
      <w:r>
        <w:rPr>
          <w:rFonts w:ascii="Montserrat Light" w:eastAsia="Arial" w:hAnsi="Montserrat Light" w:cs="Arial"/>
          <w:color w:val="000000" w:themeColor="text1"/>
          <w:szCs w:val="22"/>
        </w:rPr>
        <w:t>minimum</w:t>
      </w:r>
      <w:r w:rsidR="00920075">
        <w:rPr>
          <w:rFonts w:ascii="Montserrat Light" w:eastAsia="Arial" w:hAnsi="Montserrat Light" w:cs="Arial"/>
          <w:color w:val="000000" w:themeColor="text1"/>
          <w:szCs w:val="22"/>
        </w:rPr>
        <w:t xml:space="preserve"> should be a home page, an about page, and a</w:t>
      </w:r>
      <w:r>
        <w:rPr>
          <w:rFonts w:ascii="Montserrat Light" w:eastAsia="Arial" w:hAnsi="Montserrat Light" w:cs="Arial"/>
          <w:color w:val="000000" w:themeColor="text1"/>
          <w:szCs w:val="22"/>
        </w:rPr>
        <w:t>n experience/CV page.</w:t>
      </w:r>
    </w:p>
    <w:p w14:paraId="4B986965" w14:textId="79B525F5" w:rsidR="005B3860" w:rsidRDefault="005B3860" w:rsidP="00920075">
      <w:pPr>
        <w:rPr>
          <w:rFonts w:ascii="Montserrat Light" w:eastAsia="Arial" w:hAnsi="Montserrat Light" w:cs="Arial"/>
          <w:color w:val="000000" w:themeColor="text1"/>
          <w:szCs w:val="22"/>
        </w:rPr>
      </w:pPr>
      <w:r>
        <w:rPr>
          <w:rFonts w:ascii="Montserrat Light" w:eastAsia="Arial" w:hAnsi="Montserrat Light" w:cs="Arial"/>
          <w:color w:val="000000" w:themeColor="text1"/>
          <w:szCs w:val="22"/>
        </w:rPr>
        <w:t>Below are some examples of what you could use:</w:t>
      </w:r>
    </w:p>
    <w:p w14:paraId="6DFA71CB" w14:textId="442D23D1" w:rsidR="00CA01B7" w:rsidRPr="00CA01B7" w:rsidRDefault="005B3860" w:rsidP="00CA01B7">
      <w:pPr>
        <w:pStyle w:val="Heading2"/>
        <w:rPr>
          <w:rFonts w:eastAsia="Arial"/>
        </w:rPr>
      </w:pPr>
      <w:bookmarkStart w:id="12" w:name="_Toc103158866"/>
      <w:r>
        <w:rPr>
          <w:rFonts w:eastAsia="Arial"/>
        </w:rPr>
        <w:t>Home Page</w:t>
      </w:r>
      <w:bookmarkEnd w:id="12"/>
    </w:p>
    <w:p w14:paraId="6074E48B" w14:textId="0CF4BE67" w:rsidR="005B3860" w:rsidRPr="00920075" w:rsidRDefault="00CA01B7" w:rsidP="00920075">
      <w:pPr>
        <w:rPr>
          <w:rFonts w:ascii="Montserrat Light" w:eastAsia="Arial" w:hAnsi="Montserrat Light" w:cs="Arial"/>
          <w:color w:val="000000" w:themeColor="text1"/>
          <w:szCs w:val="22"/>
        </w:rPr>
      </w:pPr>
      <w:r>
        <w:rPr>
          <w:noProof/>
        </w:rPr>
        <w:drawing>
          <wp:inline distT="0" distB="0" distL="0" distR="0" wp14:anchorId="3DDC2889" wp14:editId="418C17B9">
            <wp:extent cx="4953635" cy="3376358"/>
            <wp:effectExtent l="0" t="0" r="0" b="1905"/>
            <wp:docPr id="1" name="Picture 1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websit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66799" cy="338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1699F" w14:textId="2E7355B0" w:rsidR="00920075" w:rsidRDefault="005B3860" w:rsidP="005B3860">
      <w:pPr>
        <w:pStyle w:val="Heading2"/>
        <w:rPr>
          <w:rFonts w:eastAsia="Arial"/>
        </w:rPr>
      </w:pPr>
      <w:bookmarkStart w:id="13" w:name="_Toc103158867"/>
      <w:r>
        <w:rPr>
          <w:rFonts w:eastAsia="Arial"/>
        </w:rPr>
        <w:t>About Page</w:t>
      </w:r>
      <w:bookmarkEnd w:id="13"/>
    </w:p>
    <w:p w14:paraId="066DAD38" w14:textId="5825B306" w:rsidR="005B3860" w:rsidRDefault="00CA01B7" w:rsidP="00920075">
      <w:pPr>
        <w:rPr>
          <w:rFonts w:ascii="Montserrat Light" w:eastAsia="Arial" w:hAnsi="Montserrat Light" w:cs="Arial"/>
          <w:color w:val="000000" w:themeColor="text1"/>
          <w:szCs w:val="22"/>
        </w:rPr>
      </w:pPr>
      <w:r>
        <w:rPr>
          <w:noProof/>
        </w:rPr>
        <w:drawing>
          <wp:inline distT="0" distB="0" distL="0" distR="0" wp14:anchorId="3951DEB2" wp14:editId="794FD8E1">
            <wp:extent cx="4876800" cy="3326228"/>
            <wp:effectExtent l="0" t="0" r="0" b="1270"/>
            <wp:docPr id="20" name="Picture 20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86239" cy="3332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DB42D" w14:textId="5A5E4BFC" w:rsidR="00920075" w:rsidRPr="00920075" w:rsidRDefault="005B3860" w:rsidP="00CA01B7">
      <w:pPr>
        <w:pStyle w:val="Heading2"/>
        <w:rPr>
          <w:rFonts w:eastAsia="Arial"/>
        </w:rPr>
      </w:pPr>
      <w:bookmarkStart w:id="14" w:name="_Toc103158868"/>
      <w:r>
        <w:rPr>
          <w:rFonts w:eastAsia="Arial"/>
        </w:rPr>
        <w:lastRenderedPageBreak/>
        <w:t>Experience Page</w:t>
      </w:r>
      <w:bookmarkEnd w:id="14"/>
    </w:p>
    <w:p w14:paraId="0928688F" w14:textId="1298C917" w:rsidR="00920075" w:rsidRDefault="00CA01B7">
      <w:r>
        <w:rPr>
          <w:noProof/>
        </w:rPr>
        <w:drawing>
          <wp:inline distT="0" distB="0" distL="0" distR="0" wp14:anchorId="0A67284A" wp14:editId="52395373">
            <wp:extent cx="4726517" cy="3213100"/>
            <wp:effectExtent l="0" t="0" r="0" b="0"/>
            <wp:docPr id="21" name="Picture 21" descr="Graphical user interface, text, email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text, email, websit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35193" cy="3218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9CD62" w14:textId="2905DA0F" w:rsidR="00F83F26" w:rsidRPr="00920075" w:rsidRDefault="00F83F26">
      <w:r>
        <w:br w:type="page"/>
      </w:r>
    </w:p>
    <w:p w14:paraId="3476D3C4" w14:textId="45BE9A7B" w:rsidR="004068AA" w:rsidRPr="00096C5E" w:rsidRDefault="004068AA" w:rsidP="00096C5E">
      <w:pPr>
        <w:rPr>
          <w:rFonts w:ascii="Montserrat" w:hAnsi="Montserrat"/>
        </w:rPr>
        <w:sectPr w:rsidR="004068AA" w:rsidRPr="00096C5E">
          <w:headerReference w:type="default" r:id="rId16"/>
          <w:footerReference w:type="default" r:id="rId17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AED5596" w14:textId="77777777" w:rsidR="00DD276D" w:rsidRPr="005535D3" w:rsidRDefault="00DD276D" w:rsidP="00DD276D">
      <w:pPr>
        <w:pStyle w:val="Heading2"/>
      </w:pPr>
    </w:p>
    <w:sectPr w:rsidR="00DD276D" w:rsidRPr="005535D3">
      <w:headerReference w:type="default" r:id="rId18"/>
      <w:footerReference w:type="defaul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8CB22A" w14:textId="77777777" w:rsidR="00081219" w:rsidRDefault="00081219" w:rsidP="009B4EED">
      <w:pPr>
        <w:spacing w:after="0" w:line="240" w:lineRule="auto"/>
      </w:pPr>
      <w:r>
        <w:separator/>
      </w:r>
    </w:p>
  </w:endnote>
  <w:endnote w:type="continuationSeparator" w:id="0">
    <w:p w14:paraId="2405BC83" w14:textId="77777777" w:rsidR="00081219" w:rsidRDefault="00081219" w:rsidP="009B4EED">
      <w:pPr>
        <w:spacing w:after="0" w:line="240" w:lineRule="auto"/>
      </w:pPr>
      <w:r>
        <w:continuationSeparator/>
      </w:r>
    </w:p>
  </w:endnote>
  <w:endnote w:type="continuationNotice" w:id="1">
    <w:p w14:paraId="10561A30" w14:textId="77777777" w:rsidR="00081219" w:rsidRDefault="0008121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Krana Fat B">
    <w:altName w:val="Calibri"/>
    <w:panose1 w:val="00000B00000000000000"/>
    <w:charset w:val="4D"/>
    <w:family w:val="auto"/>
    <w:notTrueType/>
    <w:pitch w:val="variable"/>
    <w:sig w:usb0="A000002F" w:usb1="00000053" w:usb2="00000000" w:usb3="00000000" w:csb0="00000093" w:csb1="00000000"/>
  </w:font>
  <w:font w:name="Montserrat">
    <w:altName w:val="Calibri"/>
    <w:panose1 w:val="00000500000000000000"/>
    <w:charset w:val="4D"/>
    <w:family w:val="auto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tserrat Light">
    <w:altName w:val="Calibri"/>
    <w:panose1 w:val="020B0604020202020204"/>
    <w:charset w:val="4D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FreeSans">
    <w:altName w:val="Times New Roman"/>
    <w:panose1 w:val="020B0604020202020204"/>
    <w:charset w:val="00"/>
    <w:family w:val="roman"/>
    <w:pitch w:val="default"/>
  </w:font>
  <w:font w:name="Segoe UI Light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4870347"/>
      <w:docPartObj>
        <w:docPartGallery w:val="Page Numbers (Bottom of Page)"/>
        <w:docPartUnique/>
      </w:docPartObj>
    </w:sdtPr>
    <w:sdtEndPr>
      <w:rPr>
        <w:rFonts w:ascii="Montserrat Light" w:hAnsi="Montserrat Light"/>
        <w:noProof/>
        <w:sz w:val="20"/>
      </w:rPr>
    </w:sdtEndPr>
    <w:sdtContent>
      <w:p w14:paraId="7AA6869F" w14:textId="77777777" w:rsidR="004137C7" w:rsidRDefault="004137C7" w:rsidP="00DD276D">
        <w:pPr>
          <w:pStyle w:val="Footer"/>
        </w:pPr>
      </w:p>
      <w:p w14:paraId="6187748D" w14:textId="02AE4F8A" w:rsidR="004137C7" w:rsidRPr="00CC6367" w:rsidRDefault="004137C7">
        <w:pPr>
          <w:pStyle w:val="Footer"/>
          <w:rPr>
            <w:rFonts w:ascii="Montserrat Light" w:hAnsi="Montserrat Light"/>
            <w:noProof/>
            <w:sz w:val="20"/>
          </w:rPr>
        </w:pPr>
        <w:r w:rsidRPr="00DD276D">
          <w:rPr>
            <w:rFonts w:ascii="Montserrat Light" w:hAnsi="Montserrat Light"/>
            <w:sz w:val="20"/>
          </w:rPr>
          <w:fldChar w:fldCharType="begin"/>
        </w:r>
        <w:r w:rsidRPr="00DD276D">
          <w:rPr>
            <w:rFonts w:ascii="Montserrat Light" w:hAnsi="Montserrat Light"/>
            <w:sz w:val="20"/>
          </w:rPr>
          <w:instrText xml:space="preserve"> PAGE   \* MERGEFORMAT </w:instrText>
        </w:r>
        <w:r w:rsidRPr="00DD276D">
          <w:rPr>
            <w:rFonts w:ascii="Montserrat Light" w:hAnsi="Montserrat Light"/>
            <w:sz w:val="20"/>
          </w:rPr>
          <w:fldChar w:fldCharType="separate"/>
        </w:r>
        <w:r>
          <w:rPr>
            <w:rFonts w:ascii="Montserrat Light" w:hAnsi="Montserrat Light"/>
            <w:noProof/>
            <w:sz w:val="20"/>
          </w:rPr>
          <w:t>3</w:t>
        </w:r>
        <w:r w:rsidRPr="00DD276D">
          <w:rPr>
            <w:rFonts w:ascii="Montserrat Light" w:hAnsi="Montserrat Light"/>
            <w:noProof/>
            <w:sz w:val="20"/>
          </w:rPr>
          <w:fldChar w:fldCharType="end"/>
        </w:r>
        <w:r w:rsidRPr="00DD276D">
          <w:rPr>
            <w:rFonts w:ascii="Montserrat Light" w:hAnsi="Montserrat Light"/>
            <w:noProof/>
            <w:sz w:val="20"/>
          </w:rPr>
          <w:t xml:space="preserve">  |  </w:t>
        </w:r>
        <w:r w:rsidR="00AD65F8">
          <w:rPr>
            <w:rFonts w:ascii="Montserrat Light" w:hAnsi="Montserrat Light"/>
            <w:noProof/>
            <w:sz w:val="20"/>
          </w:rPr>
          <w:t>Portfolio Website – Front-End Project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79240727"/>
      <w:docPartObj>
        <w:docPartGallery w:val="Page Numbers (Bottom of Page)"/>
        <w:docPartUnique/>
      </w:docPartObj>
    </w:sdtPr>
    <w:sdtEndPr>
      <w:rPr>
        <w:rFonts w:ascii="Montserrat Light" w:hAnsi="Montserrat Light"/>
        <w:noProof/>
        <w:sz w:val="20"/>
      </w:rPr>
    </w:sdtEndPr>
    <w:sdtContent>
      <w:p w14:paraId="53C62180" w14:textId="77777777" w:rsidR="00812421" w:rsidRDefault="00812421" w:rsidP="00DD276D">
        <w:pPr>
          <w:pStyle w:val="Footer"/>
        </w:pPr>
      </w:p>
      <w:p w14:paraId="72FFFC58" w14:textId="77777777" w:rsidR="00812421" w:rsidRPr="00DD276D" w:rsidRDefault="00081219" w:rsidP="00DD276D">
        <w:pPr>
          <w:pStyle w:val="Footer"/>
          <w:rPr>
            <w:rFonts w:ascii="Montserrat Light" w:hAnsi="Montserrat Light"/>
            <w:sz w:val="20"/>
          </w:rPr>
        </w:pPr>
      </w:p>
    </w:sdtContent>
  </w:sdt>
  <w:p w14:paraId="6180BBCB" w14:textId="77777777" w:rsidR="00812421" w:rsidRDefault="008124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BF127C" w14:textId="77777777" w:rsidR="00081219" w:rsidRDefault="00081219" w:rsidP="009B4EED">
      <w:pPr>
        <w:spacing w:after="0" w:line="240" w:lineRule="auto"/>
      </w:pPr>
      <w:r>
        <w:separator/>
      </w:r>
    </w:p>
  </w:footnote>
  <w:footnote w:type="continuationSeparator" w:id="0">
    <w:p w14:paraId="77E7600E" w14:textId="77777777" w:rsidR="00081219" w:rsidRDefault="00081219" w:rsidP="009B4EED">
      <w:pPr>
        <w:spacing w:after="0" w:line="240" w:lineRule="auto"/>
      </w:pPr>
      <w:r>
        <w:continuationSeparator/>
      </w:r>
    </w:p>
  </w:footnote>
  <w:footnote w:type="continuationNotice" w:id="1">
    <w:p w14:paraId="40AF81D7" w14:textId="77777777" w:rsidR="00081219" w:rsidRDefault="0008121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85F75D" w14:textId="77777777" w:rsidR="00812421" w:rsidRDefault="00812421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8240" behindDoc="0" locked="0" layoutInCell="1" allowOverlap="1" wp14:anchorId="45068B3A" wp14:editId="27180E2F">
          <wp:simplePos x="0" y="0"/>
          <wp:positionH relativeFrom="page">
            <wp:align>right</wp:align>
          </wp:positionH>
          <wp:positionV relativeFrom="paragraph">
            <wp:posOffset>-449580</wp:posOffset>
          </wp:positionV>
          <wp:extent cx="7553325" cy="10683946"/>
          <wp:effectExtent l="0" t="0" r="0" b="317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QA_Word_Template_Cover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3325" cy="1068394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A6C8AA" w14:textId="77777777" w:rsidR="004137C7" w:rsidRDefault="004137C7">
    <w:pPr>
      <w:pStyle w:val="Header"/>
    </w:pPr>
    <w:r w:rsidRPr="00DD276D"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60291" behindDoc="0" locked="0" layoutInCell="1" allowOverlap="1" wp14:anchorId="2339E861" wp14:editId="7F94A920">
              <wp:simplePos x="0" y="0"/>
              <wp:positionH relativeFrom="column">
                <wp:posOffset>0</wp:posOffset>
              </wp:positionH>
              <wp:positionV relativeFrom="paragraph">
                <wp:posOffset>255905</wp:posOffset>
              </wp:positionV>
              <wp:extent cx="5695950" cy="0"/>
              <wp:effectExtent l="0" t="0" r="1905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95950" cy="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FCB5D94" id="Straight Connector 3" o:spid="_x0000_s1026" style="position:absolute;z-index:25166029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0.15pt" to="448.5pt,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" strokecolor="#bfbfbf [2412]" strokeweight=".5pt">
              <v:stroke joinstyle="miter"/>
            </v:line>
          </w:pict>
        </mc:Fallback>
      </mc:AlternateContent>
    </w:r>
    <w:r w:rsidRPr="00DD276D">
      <w:rPr>
        <w:noProof/>
        <w:lang w:eastAsia="en-GB"/>
      </w:rPr>
      <w:drawing>
        <wp:anchor distT="0" distB="0" distL="114300" distR="114300" simplePos="0" relativeHeight="251661315" behindDoc="0" locked="0" layoutInCell="1" allowOverlap="1" wp14:anchorId="0529334E" wp14:editId="18A1E26C">
          <wp:simplePos x="0" y="0"/>
          <wp:positionH relativeFrom="margin">
            <wp:posOffset>0</wp:posOffset>
          </wp:positionH>
          <wp:positionV relativeFrom="paragraph">
            <wp:posOffset>-124460</wp:posOffset>
          </wp:positionV>
          <wp:extent cx="428625" cy="295910"/>
          <wp:effectExtent l="0" t="0" r="9525" b="8890"/>
          <wp:wrapThrough wrapText="bothSides">
            <wp:wrapPolygon edited="0">
              <wp:start x="0" y="0"/>
              <wp:lineTo x="0" y="16687"/>
              <wp:lineTo x="6720" y="20858"/>
              <wp:lineTo x="13440" y="20858"/>
              <wp:lineTo x="21120" y="16687"/>
              <wp:lineTo x="21120" y="11124"/>
              <wp:lineTo x="18240" y="0"/>
              <wp:lineTo x="0" y="0"/>
            </wp:wrapPolygon>
          </wp:wrapThrough>
          <wp:docPr id="41" name="Picture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1" name="QA_Logo_2019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8625" cy="2959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0F16CB" w14:textId="77777777" w:rsidR="00812421" w:rsidRPr="00DD276D" w:rsidRDefault="00812421" w:rsidP="00DD276D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8243" behindDoc="0" locked="0" layoutInCell="1" allowOverlap="1" wp14:anchorId="3A072361" wp14:editId="3EE518CE">
          <wp:simplePos x="0" y="0"/>
          <wp:positionH relativeFrom="page">
            <wp:align>left</wp:align>
          </wp:positionH>
          <wp:positionV relativeFrom="paragraph">
            <wp:posOffset>-449580</wp:posOffset>
          </wp:positionV>
          <wp:extent cx="7542051" cy="10668000"/>
          <wp:effectExtent l="0" t="0" r="1905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QA_Word_Template_Back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8522" cy="1067715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A3036"/>
    <w:multiLevelType w:val="hybridMultilevel"/>
    <w:tmpl w:val="6596A3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6668F"/>
    <w:multiLevelType w:val="multilevel"/>
    <w:tmpl w:val="F2E01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4C234A"/>
    <w:multiLevelType w:val="hybridMultilevel"/>
    <w:tmpl w:val="09F8CB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601D52"/>
    <w:multiLevelType w:val="hybridMultilevel"/>
    <w:tmpl w:val="EDEC1A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766BE1"/>
    <w:multiLevelType w:val="hybridMultilevel"/>
    <w:tmpl w:val="E9F4D2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91442B"/>
    <w:multiLevelType w:val="hybridMultilevel"/>
    <w:tmpl w:val="EE002A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14BB0E34"/>
    <w:multiLevelType w:val="hybridMultilevel"/>
    <w:tmpl w:val="D766DDB4"/>
    <w:lvl w:ilvl="0" w:tplc="EC0E57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F5321F"/>
    <w:multiLevelType w:val="hybridMultilevel"/>
    <w:tmpl w:val="6958E5E0"/>
    <w:lvl w:ilvl="0" w:tplc="1622880C">
      <w:start w:val="1"/>
      <w:numFmt w:val="bullet"/>
      <w:pStyle w:val="Paragraph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04366"/>
    <w:multiLevelType w:val="multilevel"/>
    <w:tmpl w:val="F2E01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EF1DA9"/>
    <w:multiLevelType w:val="hybridMultilevel"/>
    <w:tmpl w:val="129AE5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21725173"/>
    <w:multiLevelType w:val="multilevel"/>
    <w:tmpl w:val="F2E01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0559C8"/>
    <w:multiLevelType w:val="hybridMultilevel"/>
    <w:tmpl w:val="2292AA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9A6FFA"/>
    <w:multiLevelType w:val="multilevel"/>
    <w:tmpl w:val="F2E01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195785"/>
    <w:multiLevelType w:val="multilevel"/>
    <w:tmpl w:val="F2E01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C03081"/>
    <w:multiLevelType w:val="multilevel"/>
    <w:tmpl w:val="F2E01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4A432E2"/>
    <w:multiLevelType w:val="multilevel"/>
    <w:tmpl w:val="86E69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217041"/>
    <w:multiLevelType w:val="hybridMultilevel"/>
    <w:tmpl w:val="67CA07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383F779A"/>
    <w:multiLevelType w:val="multilevel"/>
    <w:tmpl w:val="F2E01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8C76DD6"/>
    <w:multiLevelType w:val="multilevel"/>
    <w:tmpl w:val="F2E01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AC2652B"/>
    <w:multiLevelType w:val="multilevel"/>
    <w:tmpl w:val="F2E01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B9A3B77"/>
    <w:multiLevelType w:val="multilevel"/>
    <w:tmpl w:val="F2E01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C9A1A16"/>
    <w:multiLevelType w:val="multilevel"/>
    <w:tmpl w:val="F2E01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FD76636"/>
    <w:multiLevelType w:val="hybridMultilevel"/>
    <w:tmpl w:val="EBCC9C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43277F2D"/>
    <w:multiLevelType w:val="multilevel"/>
    <w:tmpl w:val="F2E01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4F70984"/>
    <w:multiLevelType w:val="multilevel"/>
    <w:tmpl w:val="892AAA86"/>
    <w:lvl w:ilvl="0">
      <w:start w:val="1"/>
      <w:numFmt w:val="bullet"/>
      <w:lvlText w:val=""/>
      <w:lvlJc w:val="left"/>
      <w:pPr>
        <w:ind w:left="89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33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05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9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21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5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482F00B5"/>
    <w:multiLevelType w:val="multilevel"/>
    <w:tmpl w:val="F2E01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8F63C5B"/>
    <w:multiLevelType w:val="multilevel"/>
    <w:tmpl w:val="F2E01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C2560AA"/>
    <w:multiLevelType w:val="multilevel"/>
    <w:tmpl w:val="F2E01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D894C7E"/>
    <w:multiLevelType w:val="hybridMultilevel"/>
    <w:tmpl w:val="69EE27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C928E6"/>
    <w:multiLevelType w:val="multilevel"/>
    <w:tmpl w:val="F2E01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3005C48"/>
    <w:multiLevelType w:val="multilevel"/>
    <w:tmpl w:val="F2E01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6890F19"/>
    <w:multiLevelType w:val="hybridMultilevel"/>
    <w:tmpl w:val="2060541A"/>
    <w:lvl w:ilvl="0" w:tplc="FE26C3CC">
      <w:start w:val="1"/>
      <w:numFmt w:val="decimal"/>
      <w:pStyle w:val="ParagraphNumbered"/>
      <w:lvlText w:val="%1."/>
      <w:lvlJc w:val="left"/>
      <w:pPr>
        <w:ind w:left="860" w:hanging="360"/>
      </w:pPr>
      <w:rPr>
        <w:rFonts w:hint="default"/>
        <w:color w:val="auto"/>
        <w:spacing w:val="-3"/>
        <w:w w:val="99"/>
        <w:sz w:val="24"/>
        <w:szCs w:val="24"/>
      </w:rPr>
    </w:lvl>
    <w:lvl w:ilvl="1" w:tplc="FC700AFE">
      <w:start w:val="1"/>
      <w:numFmt w:val="bullet"/>
      <w:lvlText w:val="•"/>
      <w:lvlJc w:val="left"/>
      <w:pPr>
        <w:ind w:left="1704" w:hanging="360"/>
      </w:pPr>
      <w:rPr>
        <w:rFonts w:hint="default"/>
      </w:rPr>
    </w:lvl>
    <w:lvl w:ilvl="2" w:tplc="37AAE41C">
      <w:start w:val="1"/>
      <w:numFmt w:val="bullet"/>
      <w:lvlText w:val="•"/>
      <w:lvlJc w:val="left"/>
      <w:pPr>
        <w:ind w:left="2549" w:hanging="360"/>
      </w:pPr>
      <w:rPr>
        <w:rFonts w:hint="default"/>
      </w:rPr>
    </w:lvl>
    <w:lvl w:ilvl="3" w:tplc="9836D842">
      <w:start w:val="1"/>
      <w:numFmt w:val="bullet"/>
      <w:lvlText w:val="•"/>
      <w:lvlJc w:val="left"/>
      <w:pPr>
        <w:ind w:left="3393" w:hanging="360"/>
      </w:pPr>
      <w:rPr>
        <w:rFonts w:hint="default"/>
      </w:rPr>
    </w:lvl>
    <w:lvl w:ilvl="4" w:tplc="DE4A404E">
      <w:start w:val="1"/>
      <w:numFmt w:val="bullet"/>
      <w:lvlText w:val="•"/>
      <w:lvlJc w:val="left"/>
      <w:pPr>
        <w:ind w:left="4238" w:hanging="360"/>
      </w:pPr>
      <w:rPr>
        <w:rFonts w:hint="default"/>
      </w:rPr>
    </w:lvl>
    <w:lvl w:ilvl="5" w:tplc="59629DC6">
      <w:start w:val="1"/>
      <w:numFmt w:val="bullet"/>
      <w:lvlText w:val="•"/>
      <w:lvlJc w:val="left"/>
      <w:pPr>
        <w:ind w:left="5083" w:hanging="360"/>
      </w:pPr>
      <w:rPr>
        <w:rFonts w:hint="default"/>
      </w:rPr>
    </w:lvl>
    <w:lvl w:ilvl="6" w:tplc="1E561188">
      <w:start w:val="1"/>
      <w:numFmt w:val="bullet"/>
      <w:lvlText w:val="•"/>
      <w:lvlJc w:val="left"/>
      <w:pPr>
        <w:ind w:left="5927" w:hanging="360"/>
      </w:pPr>
      <w:rPr>
        <w:rFonts w:hint="default"/>
      </w:rPr>
    </w:lvl>
    <w:lvl w:ilvl="7" w:tplc="052265CC">
      <w:start w:val="1"/>
      <w:numFmt w:val="bullet"/>
      <w:lvlText w:val="•"/>
      <w:lvlJc w:val="left"/>
      <w:pPr>
        <w:ind w:left="6772" w:hanging="360"/>
      </w:pPr>
      <w:rPr>
        <w:rFonts w:hint="default"/>
      </w:rPr>
    </w:lvl>
    <w:lvl w:ilvl="8" w:tplc="A704E1C6">
      <w:start w:val="1"/>
      <w:numFmt w:val="bullet"/>
      <w:lvlText w:val="•"/>
      <w:lvlJc w:val="left"/>
      <w:pPr>
        <w:ind w:left="7617" w:hanging="360"/>
      </w:pPr>
      <w:rPr>
        <w:rFonts w:hint="default"/>
      </w:rPr>
    </w:lvl>
  </w:abstractNum>
  <w:abstractNum w:abstractNumId="32" w15:restartNumberingAfterBreak="0">
    <w:nsid w:val="5D9618E4"/>
    <w:multiLevelType w:val="hybridMultilevel"/>
    <w:tmpl w:val="19A664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973E3D"/>
    <w:multiLevelType w:val="multilevel"/>
    <w:tmpl w:val="F2E01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DC04BF7"/>
    <w:multiLevelType w:val="multilevel"/>
    <w:tmpl w:val="F2E01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02E0709"/>
    <w:multiLevelType w:val="multilevel"/>
    <w:tmpl w:val="F2E01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CC7593F"/>
    <w:multiLevelType w:val="multilevel"/>
    <w:tmpl w:val="F2E01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DC208C6"/>
    <w:multiLevelType w:val="multilevel"/>
    <w:tmpl w:val="F2E01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DD72C52"/>
    <w:multiLevelType w:val="hybridMultilevel"/>
    <w:tmpl w:val="F3661F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E673178"/>
    <w:multiLevelType w:val="hybridMultilevel"/>
    <w:tmpl w:val="30E065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A42083"/>
    <w:multiLevelType w:val="hybridMultilevel"/>
    <w:tmpl w:val="D86675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1" w15:restartNumberingAfterBreak="0">
    <w:nsid w:val="70AF2D50"/>
    <w:multiLevelType w:val="hybridMultilevel"/>
    <w:tmpl w:val="26A87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32D48C4"/>
    <w:multiLevelType w:val="multilevel"/>
    <w:tmpl w:val="F2E01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3E31E32"/>
    <w:multiLevelType w:val="multilevel"/>
    <w:tmpl w:val="F2E01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6E215E1"/>
    <w:multiLevelType w:val="hybridMultilevel"/>
    <w:tmpl w:val="0B3EA8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8663B4D"/>
    <w:multiLevelType w:val="hybridMultilevel"/>
    <w:tmpl w:val="7BFE21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5619128">
    <w:abstractNumId w:val="7"/>
  </w:num>
  <w:num w:numId="2" w16cid:durableId="1038504226">
    <w:abstractNumId w:val="31"/>
  </w:num>
  <w:num w:numId="3" w16cid:durableId="1887836973">
    <w:abstractNumId w:val="4"/>
  </w:num>
  <w:num w:numId="4" w16cid:durableId="235895328">
    <w:abstractNumId w:val="32"/>
  </w:num>
  <w:num w:numId="5" w16cid:durableId="1814366670">
    <w:abstractNumId w:val="45"/>
  </w:num>
  <w:num w:numId="6" w16cid:durableId="604578950">
    <w:abstractNumId w:val="24"/>
  </w:num>
  <w:num w:numId="7" w16cid:durableId="1887140565">
    <w:abstractNumId w:val="4"/>
  </w:num>
  <w:num w:numId="8" w16cid:durableId="176238988">
    <w:abstractNumId w:val="44"/>
  </w:num>
  <w:num w:numId="9" w16cid:durableId="1895389232">
    <w:abstractNumId w:val="41"/>
  </w:num>
  <w:num w:numId="10" w16cid:durableId="245723624">
    <w:abstractNumId w:val="16"/>
  </w:num>
  <w:num w:numId="11" w16cid:durableId="1009867144">
    <w:abstractNumId w:val="0"/>
  </w:num>
  <w:num w:numId="12" w16cid:durableId="707026374">
    <w:abstractNumId w:val="3"/>
  </w:num>
  <w:num w:numId="13" w16cid:durableId="2023626689">
    <w:abstractNumId w:val="28"/>
  </w:num>
  <w:num w:numId="14" w16cid:durableId="830759255">
    <w:abstractNumId w:val="39"/>
  </w:num>
  <w:num w:numId="15" w16cid:durableId="494346800">
    <w:abstractNumId w:val="9"/>
  </w:num>
  <w:num w:numId="16" w16cid:durableId="1125344035">
    <w:abstractNumId w:val="40"/>
  </w:num>
  <w:num w:numId="17" w16cid:durableId="1411342373">
    <w:abstractNumId w:val="5"/>
  </w:num>
  <w:num w:numId="18" w16cid:durableId="2121609975">
    <w:abstractNumId w:val="22"/>
  </w:num>
  <w:num w:numId="19" w16cid:durableId="1078137789">
    <w:abstractNumId w:val="38"/>
  </w:num>
  <w:num w:numId="20" w16cid:durableId="2002465028">
    <w:abstractNumId w:val="11"/>
  </w:num>
  <w:num w:numId="21" w16cid:durableId="1361974089">
    <w:abstractNumId w:val="21"/>
  </w:num>
  <w:num w:numId="22" w16cid:durableId="20741383">
    <w:abstractNumId w:val="15"/>
  </w:num>
  <w:num w:numId="23" w16cid:durableId="1666393253">
    <w:abstractNumId w:val="1"/>
  </w:num>
  <w:num w:numId="24" w16cid:durableId="762149957">
    <w:abstractNumId w:val="12"/>
  </w:num>
  <w:num w:numId="25" w16cid:durableId="1319529560">
    <w:abstractNumId w:val="23"/>
  </w:num>
  <w:num w:numId="26" w16cid:durableId="1471245857">
    <w:abstractNumId w:val="14"/>
  </w:num>
  <w:num w:numId="27" w16cid:durableId="216860093">
    <w:abstractNumId w:val="26"/>
  </w:num>
  <w:num w:numId="28" w16cid:durableId="903561477">
    <w:abstractNumId w:val="8"/>
  </w:num>
  <w:num w:numId="29" w16cid:durableId="1629045440">
    <w:abstractNumId w:val="42"/>
  </w:num>
  <w:num w:numId="30" w16cid:durableId="901913096">
    <w:abstractNumId w:val="33"/>
  </w:num>
  <w:num w:numId="31" w16cid:durableId="1353728863">
    <w:abstractNumId w:val="25"/>
  </w:num>
  <w:num w:numId="32" w16cid:durableId="1168442496">
    <w:abstractNumId w:val="34"/>
  </w:num>
  <w:num w:numId="33" w16cid:durableId="18237877">
    <w:abstractNumId w:val="37"/>
  </w:num>
  <w:num w:numId="34" w16cid:durableId="1801679684">
    <w:abstractNumId w:val="20"/>
  </w:num>
  <w:num w:numId="35" w16cid:durableId="1170481259">
    <w:abstractNumId w:val="35"/>
  </w:num>
  <w:num w:numId="36" w16cid:durableId="400560308">
    <w:abstractNumId w:val="36"/>
  </w:num>
  <w:num w:numId="37" w16cid:durableId="239212900">
    <w:abstractNumId w:val="18"/>
  </w:num>
  <w:num w:numId="38" w16cid:durableId="955646237">
    <w:abstractNumId w:val="30"/>
  </w:num>
  <w:num w:numId="39" w16cid:durableId="1003899240">
    <w:abstractNumId w:val="27"/>
  </w:num>
  <w:num w:numId="40" w16cid:durableId="234626879">
    <w:abstractNumId w:val="43"/>
  </w:num>
  <w:num w:numId="41" w16cid:durableId="2114473809">
    <w:abstractNumId w:val="13"/>
  </w:num>
  <w:num w:numId="42" w16cid:durableId="541359030">
    <w:abstractNumId w:val="29"/>
  </w:num>
  <w:num w:numId="43" w16cid:durableId="506484185">
    <w:abstractNumId w:val="10"/>
  </w:num>
  <w:num w:numId="44" w16cid:durableId="1881238553">
    <w:abstractNumId w:val="17"/>
  </w:num>
  <w:num w:numId="45" w16cid:durableId="1690375557">
    <w:abstractNumId w:val="19"/>
  </w:num>
  <w:num w:numId="46" w16cid:durableId="942418979">
    <w:abstractNumId w:val="2"/>
  </w:num>
  <w:num w:numId="47" w16cid:durableId="9379447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423"/>
    <w:rsid w:val="000109AA"/>
    <w:rsid w:val="0002209A"/>
    <w:rsid w:val="000235FD"/>
    <w:rsid w:val="00032B9F"/>
    <w:rsid w:val="00041FBD"/>
    <w:rsid w:val="00046334"/>
    <w:rsid w:val="00067776"/>
    <w:rsid w:val="00081219"/>
    <w:rsid w:val="00082030"/>
    <w:rsid w:val="00096C5E"/>
    <w:rsid w:val="000B5C93"/>
    <w:rsid w:val="000B78BC"/>
    <w:rsid w:val="000D1884"/>
    <w:rsid w:val="000D2BAB"/>
    <w:rsid w:val="000D7A85"/>
    <w:rsid w:val="000F2423"/>
    <w:rsid w:val="00101AB8"/>
    <w:rsid w:val="00103170"/>
    <w:rsid w:val="00137152"/>
    <w:rsid w:val="00137A23"/>
    <w:rsid w:val="00137A65"/>
    <w:rsid w:val="00154E19"/>
    <w:rsid w:val="001619AB"/>
    <w:rsid w:val="001721BA"/>
    <w:rsid w:val="001A0BF9"/>
    <w:rsid w:val="001B4298"/>
    <w:rsid w:val="001C0CA8"/>
    <w:rsid w:val="001C3DAF"/>
    <w:rsid w:val="001C627F"/>
    <w:rsid w:val="001E1DDE"/>
    <w:rsid w:val="001E6D94"/>
    <w:rsid w:val="00216DFD"/>
    <w:rsid w:val="0021768F"/>
    <w:rsid w:val="00221F02"/>
    <w:rsid w:val="0024169A"/>
    <w:rsid w:val="002479C3"/>
    <w:rsid w:val="00261A53"/>
    <w:rsid w:val="002626D5"/>
    <w:rsid w:val="00263EDD"/>
    <w:rsid w:val="00264012"/>
    <w:rsid w:val="0026522B"/>
    <w:rsid w:val="002A22BB"/>
    <w:rsid w:val="002A3B5B"/>
    <w:rsid w:val="002C12D1"/>
    <w:rsid w:val="002D14FD"/>
    <w:rsid w:val="002D5E74"/>
    <w:rsid w:val="002D6046"/>
    <w:rsid w:val="002E458E"/>
    <w:rsid w:val="00306C10"/>
    <w:rsid w:val="0031279F"/>
    <w:rsid w:val="0031510C"/>
    <w:rsid w:val="003367F0"/>
    <w:rsid w:val="00340FF2"/>
    <w:rsid w:val="003576CD"/>
    <w:rsid w:val="00360B75"/>
    <w:rsid w:val="003777B5"/>
    <w:rsid w:val="003832AC"/>
    <w:rsid w:val="0038688E"/>
    <w:rsid w:val="003A5EE0"/>
    <w:rsid w:val="003B68EE"/>
    <w:rsid w:val="003C1057"/>
    <w:rsid w:val="003C3F34"/>
    <w:rsid w:val="003E42E2"/>
    <w:rsid w:val="004068AA"/>
    <w:rsid w:val="004137C7"/>
    <w:rsid w:val="00460534"/>
    <w:rsid w:val="0047541A"/>
    <w:rsid w:val="00487C58"/>
    <w:rsid w:val="00494722"/>
    <w:rsid w:val="004972D3"/>
    <w:rsid w:val="004D6C03"/>
    <w:rsid w:val="004F204F"/>
    <w:rsid w:val="00514450"/>
    <w:rsid w:val="00514B3D"/>
    <w:rsid w:val="00524446"/>
    <w:rsid w:val="005326E0"/>
    <w:rsid w:val="00545AAF"/>
    <w:rsid w:val="005535D3"/>
    <w:rsid w:val="00557B52"/>
    <w:rsid w:val="00565B44"/>
    <w:rsid w:val="00577FA8"/>
    <w:rsid w:val="00587952"/>
    <w:rsid w:val="00590700"/>
    <w:rsid w:val="005A5CD6"/>
    <w:rsid w:val="005B3860"/>
    <w:rsid w:val="005B6476"/>
    <w:rsid w:val="005C1684"/>
    <w:rsid w:val="005C6DF4"/>
    <w:rsid w:val="005D3FF7"/>
    <w:rsid w:val="005E60A3"/>
    <w:rsid w:val="00620EE7"/>
    <w:rsid w:val="0063369C"/>
    <w:rsid w:val="00664198"/>
    <w:rsid w:val="00671BE8"/>
    <w:rsid w:val="00676B23"/>
    <w:rsid w:val="00683051"/>
    <w:rsid w:val="006906B7"/>
    <w:rsid w:val="00690E12"/>
    <w:rsid w:val="00696BB3"/>
    <w:rsid w:val="006979F6"/>
    <w:rsid w:val="006A4DFD"/>
    <w:rsid w:val="006A7759"/>
    <w:rsid w:val="006B0FD9"/>
    <w:rsid w:val="006D13E3"/>
    <w:rsid w:val="006D34F3"/>
    <w:rsid w:val="006E00C6"/>
    <w:rsid w:val="006F490D"/>
    <w:rsid w:val="00713788"/>
    <w:rsid w:val="00760621"/>
    <w:rsid w:val="00761212"/>
    <w:rsid w:val="007629E9"/>
    <w:rsid w:val="00764EC9"/>
    <w:rsid w:val="00772D7A"/>
    <w:rsid w:val="00774D21"/>
    <w:rsid w:val="007915E1"/>
    <w:rsid w:val="007B2A9C"/>
    <w:rsid w:val="007D570B"/>
    <w:rsid w:val="007E0DAE"/>
    <w:rsid w:val="007E2F1F"/>
    <w:rsid w:val="007F295F"/>
    <w:rsid w:val="007F67B6"/>
    <w:rsid w:val="00812421"/>
    <w:rsid w:val="00813C6E"/>
    <w:rsid w:val="00836156"/>
    <w:rsid w:val="00840872"/>
    <w:rsid w:val="00850A3C"/>
    <w:rsid w:val="008577D1"/>
    <w:rsid w:val="00864ADD"/>
    <w:rsid w:val="00866D53"/>
    <w:rsid w:val="00874109"/>
    <w:rsid w:val="00877F9C"/>
    <w:rsid w:val="00884528"/>
    <w:rsid w:val="008879B3"/>
    <w:rsid w:val="008956C7"/>
    <w:rsid w:val="008967F5"/>
    <w:rsid w:val="00897F6F"/>
    <w:rsid w:val="008A2CB8"/>
    <w:rsid w:val="008C6170"/>
    <w:rsid w:val="008E0381"/>
    <w:rsid w:val="008E11CB"/>
    <w:rsid w:val="008F5684"/>
    <w:rsid w:val="008F74D3"/>
    <w:rsid w:val="0090600E"/>
    <w:rsid w:val="00914D29"/>
    <w:rsid w:val="00920075"/>
    <w:rsid w:val="00922184"/>
    <w:rsid w:val="009456CE"/>
    <w:rsid w:val="009761E5"/>
    <w:rsid w:val="009827D7"/>
    <w:rsid w:val="00985844"/>
    <w:rsid w:val="0098604F"/>
    <w:rsid w:val="009A02C7"/>
    <w:rsid w:val="009B4EED"/>
    <w:rsid w:val="009C418E"/>
    <w:rsid w:val="009C5AD3"/>
    <w:rsid w:val="009E0016"/>
    <w:rsid w:val="009E76ED"/>
    <w:rsid w:val="00A31527"/>
    <w:rsid w:val="00A3296B"/>
    <w:rsid w:val="00A35187"/>
    <w:rsid w:val="00A46E6B"/>
    <w:rsid w:val="00A61517"/>
    <w:rsid w:val="00A90FE4"/>
    <w:rsid w:val="00AB3176"/>
    <w:rsid w:val="00AB5442"/>
    <w:rsid w:val="00AC63B5"/>
    <w:rsid w:val="00AD0D3B"/>
    <w:rsid w:val="00AD65F8"/>
    <w:rsid w:val="00B13735"/>
    <w:rsid w:val="00B4092C"/>
    <w:rsid w:val="00B42219"/>
    <w:rsid w:val="00B76606"/>
    <w:rsid w:val="00B80353"/>
    <w:rsid w:val="00B9147B"/>
    <w:rsid w:val="00B92B12"/>
    <w:rsid w:val="00BB1986"/>
    <w:rsid w:val="00BB465F"/>
    <w:rsid w:val="00BD347C"/>
    <w:rsid w:val="00BD53C5"/>
    <w:rsid w:val="00BF5C60"/>
    <w:rsid w:val="00C57632"/>
    <w:rsid w:val="00C57660"/>
    <w:rsid w:val="00C70141"/>
    <w:rsid w:val="00C738C5"/>
    <w:rsid w:val="00C75F30"/>
    <w:rsid w:val="00C81DEE"/>
    <w:rsid w:val="00CA01B7"/>
    <w:rsid w:val="00CC6367"/>
    <w:rsid w:val="00CC7995"/>
    <w:rsid w:val="00D36291"/>
    <w:rsid w:val="00D36666"/>
    <w:rsid w:val="00D54B9E"/>
    <w:rsid w:val="00D57D38"/>
    <w:rsid w:val="00D674D2"/>
    <w:rsid w:val="00D67AEB"/>
    <w:rsid w:val="00D70DE3"/>
    <w:rsid w:val="00DA6130"/>
    <w:rsid w:val="00DD276D"/>
    <w:rsid w:val="00DD5120"/>
    <w:rsid w:val="00DF1C57"/>
    <w:rsid w:val="00E10781"/>
    <w:rsid w:val="00E1449A"/>
    <w:rsid w:val="00E36FC0"/>
    <w:rsid w:val="00E4238E"/>
    <w:rsid w:val="00E53D82"/>
    <w:rsid w:val="00E55847"/>
    <w:rsid w:val="00E56476"/>
    <w:rsid w:val="00E63494"/>
    <w:rsid w:val="00E83194"/>
    <w:rsid w:val="00EA3101"/>
    <w:rsid w:val="00EA6ED9"/>
    <w:rsid w:val="00EB2F85"/>
    <w:rsid w:val="00EC1CEB"/>
    <w:rsid w:val="00EC45BD"/>
    <w:rsid w:val="00ED2EE6"/>
    <w:rsid w:val="00EE4127"/>
    <w:rsid w:val="00EF5D1E"/>
    <w:rsid w:val="00F01164"/>
    <w:rsid w:val="00F07392"/>
    <w:rsid w:val="00F2747F"/>
    <w:rsid w:val="00F279AC"/>
    <w:rsid w:val="00F37CCB"/>
    <w:rsid w:val="00F413D1"/>
    <w:rsid w:val="00F52BDE"/>
    <w:rsid w:val="00F6458C"/>
    <w:rsid w:val="00F64A43"/>
    <w:rsid w:val="00F7341B"/>
    <w:rsid w:val="00F75AE3"/>
    <w:rsid w:val="00F8135C"/>
    <w:rsid w:val="00F83F26"/>
    <w:rsid w:val="00F911EE"/>
    <w:rsid w:val="00FB241A"/>
    <w:rsid w:val="00FC0568"/>
    <w:rsid w:val="00FC1C23"/>
    <w:rsid w:val="00FC35D2"/>
    <w:rsid w:val="00FD0B2F"/>
    <w:rsid w:val="00FD4855"/>
    <w:rsid w:val="00FE1BB9"/>
    <w:rsid w:val="00FE5EA2"/>
    <w:rsid w:val="05BFE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661193"/>
  <w15:chartTrackingRefBased/>
  <w15:docId w15:val="{6855C3F0-A550-4CEB-B8DE-E692F0C93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9B4EED"/>
    <w:rPr>
      <w:rFonts w:ascii="Segoe UI" w:hAnsi="Segoe UI" w:cs="Segoe UI"/>
      <w:color w:val="2E2D2C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4EED"/>
    <w:pPr>
      <w:keepNext/>
      <w:keepLines/>
      <w:spacing w:before="240" w:after="0"/>
      <w:outlineLvl w:val="0"/>
    </w:pPr>
    <w:rPr>
      <w:rFonts w:ascii="Krana Fat B" w:eastAsiaTheme="majorEastAsia" w:hAnsi="Krana Fat B" w:cstheme="majorBidi"/>
      <w:color w:val="004050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4EED"/>
    <w:pPr>
      <w:keepNext/>
      <w:keepLines/>
      <w:spacing w:before="40" w:after="0"/>
      <w:outlineLvl w:val="1"/>
    </w:pPr>
    <w:rPr>
      <w:rFonts w:ascii="Montserrat" w:eastAsiaTheme="majorEastAsia" w:hAnsi="Montserrat" w:cstheme="majorBidi"/>
      <w:b/>
      <w:color w:val="00405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ED2E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276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4EED"/>
    <w:rPr>
      <w:rFonts w:ascii="Krana Fat B" w:eastAsiaTheme="majorEastAsia" w:hAnsi="Krana Fat B" w:cstheme="majorBidi"/>
      <w:color w:val="004050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4EED"/>
    <w:rPr>
      <w:rFonts w:ascii="Montserrat" w:eastAsiaTheme="majorEastAsia" w:hAnsi="Montserrat" w:cstheme="majorBidi"/>
      <w:b/>
      <w:color w:val="004050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B4EED"/>
    <w:pPr>
      <w:spacing w:after="0" w:line="192" w:lineRule="auto"/>
      <w:contextualSpacing/>
    </w:pPr>
    <w:rPr>
      <w:rFonts w:ascii="Krana Fat B" w:eastAsiaTheme="majorEastAsia" w:hAnsi="Krana Fat B" w:cstheme="majorBidi"/>
      <w:color w:val="004050"/>
      <w:spacing w:val="-10"/>
      <w:kern w:val="28"/>
      <w:sz w:val="80"/>
      <w:szCs w:val="56"/>
    </w:rPr>
  </w:style>
  <w:style w:type="character" w:customStyle="1" w:styleId="TitleChar">
    <w:name w:val="Title Char"/>
    <w:basedOn w:val="DefaultParagraphFont"/>
    <w:link w:val="Title"/>
    <w:uiPriority w:val="10"/>
    <w:qFormat/>
    <w:rsid w:val="009B4EED"/>
    <w:rPr>
      <w:rFonts w:ascii="Krana Fat B" w:eastAsiaTheme="majorEastAsia" w:hAnsi="Krana Fat B" w:cstheme="majorBidi"/>
      <w:color w:val="004050"/>
      <w:spacing w:val="-10"/>
      <w:kern w:val="28"/>
      <w:sz w:val="80"/>
      <w:szCs w:val="56"/>
    </w:rPr>
  </w:style>
  <w:style w:type="character" w:styleId="Hyperlink">
    <w:name w:val="Hyperlink"/>
    <w:basedOn w:val="DefaultParagraphFont"/>
    <w:uiPriority w:val="99"/>
    <w:unhideWhenUsed/>
    <w:rsid w:val="009B4EED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9B4EED"/>
    <w:pPr>
      <w:spacing w:after="100"/>
    </w:pPr>
    <w:rPr>
      <w:rFonts w:ascii="Montserrat Light" w:hAnsi="Montserrat Light"/>
    </w:rPr>
  </w:style>
  <w:style w:type="paragraph" w:styleId="TOC2">
    <w:name w:val="toc 2"/>
    <w:basedOn w:val="Normal"/>
    <w:next w:val="Normal"/>
    <w:autoRedefine/>
    <w:uiPriority w:val="39"/>
    <w:unhideWhenUsed/>
    <w:rsid w:val="009B4EED"/>
    <w:pPr>
      <w:spacing w:after="100"/>
      <w:ind w:left="220"/>
    </w:pPr>
    <w:rPr>
      <w:rFonts w:ascii="Montserrat Light" w:hAnsi="Montserrat Light"/>
    </w:rPr>
  </w:style>
  <w:style w:type="paragraph" w:styleId="Header">
    <w:name w:val="header"/>
    <w:basedOn w:val="Normal"/>
    <w:link w:val="HeaderChar"/>
    <w:uiPriority w:val="99"/>
    <w:unhideWhenUsed/>
    <w:rsid w:val="009B4E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4EED"/>
  </w:style>
  <w:style w:type="paragraph" w:styleId="Footer">
    <w:name w:val="footer"/>
    <w:basedOn w:val="Normal"/>
    <w:link w:val="FooterChar"/>
    <w:uiPriority w:val="99"/>
    <w:unhideWhenUsed/>
    <w:rsid w:val="009B4E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4EED"/>
  </w:style>
  <w:style w:type="paragraph" w:customStyle="1" w:styleId="CoverTitle">
    <w:name w:val="Cover Title"/>
    <w:basedOn w:val="Normal"/>
    <w:link w:val="CoverTitleChar"/>
    <w:rsid w:val="009B4EED"/>
    <w:pPr>
      <w:spacing w:line="168" w:lineRule="auto"/>
    </w:pPr>
    <w:rPr>
      <w:rFonts w:ascii="Krana Fat B" w:eastAsiaTheme="majorEastAsia" w:hAnsi="Krana Fat B"/>
      <w:color w:val="004050"/>
      <w:sz w:val="80"/>
      <w:szCs w:val="80"/>
    </w:rPr>
  </w:style>
  <w:style w:type="character" w:customStyle="1" w:styleId="CoverTitleChar">
    <w:name w:val="Cover Title Char"/>
    <w:basedOn w:val="DefaultParagraphFont"/>
    <w:link w:val="CoverTitle"/>
    <w:rsid w:val="009B4EED"/>
    <w:rPr>
      <w:rFonts w:ascii="Krana Fat B" w:eastAsiaTheme="majorEastAsia" w:hAnsi="Krana Fat B" w:cs="Segoe UI"/>
      <w:color w:val="004050"/>
      <w:sz w:val="80"/>
      <w:szCs w:val="80"/>
    </w:rPr>
  </w:style>
  <w:style w:type="paragraph" w:customStyle="1" w:styleId="ContentsTitle">
    <w:name w:val="Contents Title"/>
    <w:basedOn w:val="Normal"/>
    <w:link w:val="ContentsTitleChar"/>
    <w:qFormat/>
    <w:rsid w:val="00DD276D"/>
    <w:pPr>
      <w:tabs>
        <w:tab w:val="left" w:pos="1395"/>
      </w:tabs>
    </w:pPr>
    <w:rPr>
      <w:rFonts w:ascii="Krana Fat B" w:hAnsi="Krana Fat B"/>
      <w:color w:val="004050"/>
      <w:sz w:val="52"/>
      <w:szCs w:val="52"/>
    </w:rPr>
  </w:style>
  <w:style w:type="paragraph" w:styleId="BodyText">
    <w:name w:val="Body Text"/>
    <w:basedOn w:val="Normal"/>
    <w:link w:val="BodyTextChar"/>
    <w:uiPriority w:val="1"/>
    <w:rsid w:val="00DD276D"/>
    <w:pPr>
      <w:widowControl w:val="0"/>
      <w:spacing w:after="0" w:line="240" w:lineRule="auto"/>
    </w:pPr>
    <w:rPr>
      <w:rFonts w:ascii="Arial" w:eastAsia="Arial" w:hAnsi="Arial" w:cs="Arial"/>
      <w:color w:val="auto"/>
      <w:sz w:val="24"/>
      <w:szCs w:val="24"/>
      <w:lang w:val="en-US"/>
    </w:rPr>
  </w:style>
  <w:style w:type="character" w:customStyle="1" w:styleId="ContentsTitleChar">
    <w:name w:val="Contents Title Char"/>
    <w:basedOn w:val="DefaultParagraphFont"/>
    <w:link w:val="ContentsTitle"/>
    <w:rsid w:val="00DD276D"/>
    <w:rPr>
      <w:rFonts w:ascii="Krana Fat B" w:hAnsi="Krana Fat B" w:cs="Segoe UI"/>
      <w:color w:val="004050"/>
      <w:sz w:val="52"/>
      <w:szCs w:val="52"/>
    </w:rPr>
  </w:style>
  <w:style w:type="character" w:customStyle="1" w:styleId="BodyTextChar">
    <w:name w:val="Body Text Char"/>
    <w:basedOn w:val="DefaultParagraphFont"/>
    <w:link w:val="BodyText"/>
    <w:uiPriority w:val="1"/>
    <w:rsid w:val="00DD276D"/>
    <w:rPr>
      <w:rFonts w:ascii="Arial" w:eastAsia="Arial" w:hAnsi="Arial" w:cs="Arial"/>
      <w:sz w:val="24"/>
      <w:szCs w:val="24"/>
      <w:lang w:val="en-US"/>
    </w:rPr>
  </w:style>
  <w:style w:type="paragraph" w:customStyle="1" w:styleId="HeadingA">
    <w:name w:val="Heading A"/>
    <w:basedOn w:val="ContentsTitle"/>
    <w:link w:val="HeadingAChar"/>
    <w:rsid w:val="00DD276D"/>
    <w:pPr>
      <w:tabs>
        <w:tab w:val="clear" w:pos="1395"/>
      </w:tabs>
    </w:pPr>
    <w:rPr>
      <w:sz w:val="40"/>
      <w:szCs w:val="20"/>
    </w:rPr>
  </w:style>
  <w:style w:type="paragraph" w:customStyle="1" w:styleId="HeadingB">
    <w:name w:val="Heading B"/>
    <w:basedOn w:val="Heading4"/>
    <w:link w:val="HeadingBChar"/>
    <w:rsid w:val="00DD276D"/>
    <w:pPr>
      <w:ind w:right="464"/>
    </w:pPr>
    <w:rPr>
      <w:rFonts w:ascii="Montserrat" w:hAnsi="Montserrat" w:cs="Segoe UI"/>
      <w:b/>
      <w:i w:val="0"/>
      <w:color w:val="004050"/>
    </w:rPr>
  </w:style>
  <w:style w:type="character" w:customStyle="1" w:styleId="HeadingAChar">
    <w:name w:val="Heading A Char"/>
    <w:basedOn w:val="ContentsTitleChar"/>
    <w:link w:val="HeadingA"/>
    <w:rsid w:val="00DD276D"/>
    <w:rPr>
      <w:rFonts w:ascii="Krana Fat B" w:hAnsi="Krana Fat B" w:cs="Segoe UI"/>
      <w:color w:val="004050"/>
      <w:sz w:val="40"/>
      <w:szCs w:val="20"/>
    </w:rPr>
  </w:style>
  <w:style w:type="character" w:customStyle="1" w:styleId="HeadingBChar">
    <w:name w:val="Heading B Char"/>
    <w:basedOn w:val="Heading4Char"/>
    <w:link w:val="HeadingB"/>
    <w:rsid w:val="00DD276D"/>
    <w:rPr>
      <w:rFonts w:ascii="Montserrat" w:eastAsiaTheme="majorEastAsia" w:hAnsi="Montserrat" w:cs="Segoe UI"/>
      <w:b/>
      <w:i w:val="0"/>
      <w:iCs/>
      <w:color w:val="004050"/>
      <w:szCs w:val="20"/>
    </w:rPr>
  </w:style>
  <w:style w:type="paragraph" w:customStyle="1" w:styleId="ParagraphStyle">
    <w:name w:val="Paragraph Style"/>
    <w:basedOn w:val="BodyText"/>
    <w:link w:val="ParagraphStyleChar"/>
    <w:qFormat/>
    <w:rsid w:val="00DD276D"/>
    <w:pPr>
      <w:spacing w:before="192" w:line="259" w:lineRule="auto"/>
      <w:ind w:right="464"/>
    </w:pPr>
    <w:rPr>
      <w:rFonts w:ascii="Montserrat Light" w:hAnsi="Montserrat Light"/>
      <w:color w:val="000000" w:themeColor="text1"/>
      <w:sz w:val="22"/>
      <w:szCs w:val="22"/>
    </w:rPr>
  </w:style>
  <w:style w:type="paragraph" w:customStyle="1" w:styleId="ParagraphBullet">
    <w:name w:val="Paragraph Bullet"/>
    <w:basedOn w:val="ListParagraph"/>
    <w:link w:val="ParagraphBulletChar"/>
    <w:qFormat/>
    <w:rsid w:val="00DD276D"/>
    <w:pPr>
      <w:widowControl w:val="0"/>
      <w:numPr>
        <w:numId w:val="1"/>
      </w:numPr>
      <w:tabs>
        <w:tab w:val="left" w:pos="860"/>
      </w:tabs>
      <w:spacing w:before="159" w:after="0" w:line="240" w:lineRule="auto"/>
      <w:contextualSpacing w:val="0"/>
    </w:pPr>
    <w:rPr>
      <w:rFonts w:ascii="Montserrat Light" w:hAnsi="Montserrat Light"/>
      <w:color w:val="000000" w:themeColor="text1"/>
      <w:szCs w:val="22"/>
    </w:rPr>
  </w:style>
  <w:style w:type="character" w:customStyle="1" w:styleId="ParagraphStyleChar">
    <w:name w:val="Paragraph Style Char"/>
    <w:basedOn w:val="BodyTextChar"/>
    <w:link w:val="ParagraphStyle"/>
    <w:rsid w:val="00DD276D"/>
    <w:rPr>
      <w:rFonts w:ascii="Montserrat Light" w:eastAsia="Arial" w:hAnsi="Montserrat Light" w:cs="Arial"/>
      <w:color w:val="000000" w:themeColor="text1"/>
      <w:sz w:val="24"/>
      <w:szCs w:val="24"/>
      <w:lang w:val="en-US"/>
    </w:rPr>
  </w:style>
  <w:style w:type="paragraph" w:customStyle="1" w:styleId="ParagraphNumbered">
    <w:name w:val="Paragraph Numbered"/>
    <w:basedOn w:val="ListParagraph"/>
    <w:link w:val="ParagraphNumberedChar"/>
    <w:qFormat/>
    <w:rsid w:val="00DD276D"/>
    <w:pPr>
      <w:widowControl w:val="0"/>
      <w:numPr>
        <w:numId w:val="2"/>
      </w:numPr>
      <w:tabs>
        <w:tab w:val="left" w:pos="860"/>
      </w:tabs>
      <w:spacing w:before="166" w:after="0" w:line="240" w:lineRule="auto"/>
      <w:contextualSpacing w:val="0"/>
    </w:pPr>
    <w:rPr>
      <w:rFonts w:ascii="Montserrat Light" w:hAnsi="Montserrat Light"/>
      <w:color w:val="auto"/>
      <w:szCs w:val="22"/>
    </w:rPr>
  </w:style>
  <w:style w:type="character" w:customStyle="1" w:styleId="ParagraphBulletChar">
    <w:name w:val="Paragraph Bullet Char"/>
    <w:basedOn w:val="DefaultParagraphFont"/>
    <w:link w:val="ParagraphBullet"/>
    <w:rsid w:val="00DD276D"/>
    <w:rPr>
      <w:rFonts w:ascii="Montserrat Light" w:hAnsi="Montserrat Light" w:cs="Segoe UI"/>
      <w:color w:val="000000" w:themeColor="text1"/>
    </w:rPr>
  </w:style>
  <w:style w:type="character" w:customStyle="1" w:styleId="ParagraphNumberedChar">
    <w:name w:val="Paragraph Numbered Char"/>
    <w:basedOn w:val="DefaultParagraphFont"/>
    <w:link w:val="ParagraphNumbered"/>
    <w:rsid w:val="00DD276D"/>
    <w:rPr>
      <w:rFonts w:ascii="Montserrat Light" w:hAnsi="Montserrat Light" w:cs="Segoe UI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276D"/>
    <w:rPr>
      <w:rFonts w:asciiTheme="majorHAnsi" w:eastAsiaTheme="majorEastAsia" w:hAnsiTheme="majorHAnsi" w:cstheme="majorBidi"/>
      <w:i/>
      <w:iCs/>
      <w:color w:val="2E74B5" w:themeColor="accent1" w:themeShade="BF"/>
      <w:szCs w:val="20"/>
    </w:rPr>
  </w:style>
  <w:style w:type="paragraph" w:styleId="ListParagraph">
    <w:name w:val="List Paragraph"/>
    <w:basedOn w:val="Normal"/>
    <w:uiPriority w:val="34"/>
    <w:qFormat/>
    <w:rsid w:val="00DD276D"/>
    <w:pPr>
      <w:ind w:left="720"/>
      <w:contextualSpacing/>
    </w:pPr>
  </w:style>
  <w:style w:type="paragraph" w:customStyle="1" w:styleId="Listofbulletpoints">
    <w:name w:val="List of bullet points"/>
    <w:qFormat/>
    <w:rsid w:val="008E0381"/>
    <w:pPr>
      <w:spacing w:after="200" w:line="240" w:lineRule="auto"/>
      <w:ind w:left="1077" w:hanging="357"/>
    </w:pPr>
    <w:rPr>
      <w:rFonts w:ascii="Open Sans" w:eastAsia="Open Sans" w:hAnsi="Open Sans" w:cs="FreeSans"/>
      <w:color w:val="3B3838" w:themeColor="background2" w:themeShade="40"/>
    </w:rPr>
  </w:style>
  <w:style w:type="paragraph" w:customStyle="1" w:styleId="Tableheading">
    <w:name w:val="Table heading"/>
    <w:qFormat/>
    <w:rsid w:val="000109AA"/>
    <w:pPr>
      <w:spacing w:after="0" w:line="276" w:lineRule="auto"/>
    </w:pPr>
    <w:rPr>
      <w:rFonts w:ascii="Open Sans" w:eastAsia="Open Sans" w:hAnsi="Open Sans" w:cs="FreeSans"/>
      <w:b/>
      <w:bCs/>
      <w:caps/>
      <w:color w:val="767171" w:themeColor="background2" w:themeShade="80"/>
    </w:rPr>
  </w:style>
  <w:style w:type="character" w:styleId="SubtleEmphasis">
    <w:name w:val="Subtle Emphasis"/>
    <w:basedOn w:val="DefaultParagraphFont"/>
    <w:uiPriority w:val="19"/>
    <w:qFormat/>
    <w:rsid w:val="000109AA"/>
    <w:rPr>
      <w:i/>
      <w:iCs/>
      <w:color w:val="404040" w:themeColor="text1" w:themeTint="BF"/>
    </w:rPr>
  </w:style>
  <w:style w:type="character" w:customStyle="1" w:styleId="InternetLink">
    <w:name w:val="Internet Link"/>
    <w:basedOn w:val="DefaultParagraphFont"/>
    <w:uiPriority w:val="99"/>
    <w:rsid w:val="000109AA"/>
    <w:rPr>
      <w:color w:val="ED7D31" w:themeColor="accent2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2EE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F67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GB"/>
    </w:rPr>
  </w:style>
  <w:style w:type="table" w:styleId="TableGrid">
    <w:name w:val="Table Grid"/>
    <w:basedOn w:val="TableNormal"/>
    <w:uiPriority w:val="39"/>
    <w:rsid w:val="005907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096C5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96C5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6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0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1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3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4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2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6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339587">
          <w:marLeft w:val="0"/>
          <w:marRight w:val="0"/>
          <w:marTop w:val="0"/>
          <w:marBottom w:val="0"/>
          <w:divBdr>
            <w:top w:val="single" w:sz="6" w:space="0" w:color="AAAAAA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410243">
                  <w:marLeft w:val="60"/>
                  <w:marRight w:val="6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67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241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038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54761">
          <w:marLeft w:val="446"/>
          <w:marRight w:val="0"/>
          <w:marTop w:val="0"/>
          <w:marBottom w:val="1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7258">
          <w:marLeft w:val="446"/>
          <w:marRight w:val="0"/>
          <w:marTop w:val="0"/>
          <w:marBottom w:val="1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55308">
          <w:marLeft w:val="446"/>
          <w:marRight w:val="0"/>
          <w:marTop w:val="0"/>
          <w:marBottom w:val="1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5744">
          <w:marLeft w:val="446"/>
          <w:marRight w:val="0"/>
          <w:marTop w:val="0"/>
          <w:marBottom w:val="1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87172">
          <w:marLeft w:val="446"/>
          <w:marRight w:val="0"/>
          <w:marTop w:val="0"/>
          <w:marBottom w:val="1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42091">
          <w:marLeft w:val="446"/>
          <w:marRight w:val="0"/>
          <w:marTop w:val="0"/>
          <w:marBottom w:val="1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388441">
          <w:marLeft w:val="446"/>
          <w:marRight w:val="0"/>
          <w:marTop w:val="0"/>
          <w:marBottom w:val="1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839784">
          <w:marLeft w:val="446"/>
          <w:marRight w:val="0"/>
          <w:marTop w:val="0"/>
          <w:marBottom w:val="1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47850">
          <w:marLeft w:val="446"/>
          <w:marRight w:val="0"/>
          <w:marTop w:val="0"/>
          <w:marBottom w:val="1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045913">
          <w:marLeft w:val="446"/>
          <w:marRight w:val="0"/>
          <w:marTop w:val="0"/>
          <w:marBottom w:val="1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03448">
          <w:marLeft w:val="446"/>
          <w:marRight w:val="0"/>
          <w:marTop w:val="0"/>
          <w:marBottom w:val="1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97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8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7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7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4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3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2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7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1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2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9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7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8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7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9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82286">
          <w:marLeft w:val="0"/>
          <w:marRight w:val="0"/>
          <w:marTop w:val="0"/>
          <w:marBottom w:val="0"/>
          <w:divBdr>
            <w:top w:val="single" w:sz="6" w:space="0" w:color="AAAAAA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169935">
                  <w:marLeft w:val="60"/>
                  <w:marRight w:val="6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194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584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339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4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7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5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1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9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\Desktop\QA_Word_Template_MASTE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2C795EAA521E479B05448A3E9ABB70" ma:contentTypeVersion="10" ma:contentTypeDescription="Create a new document." ma:contentTypeScope="" ma:versionID="f3184c74c1b0e0fa85f1bceb771907ca">
  <xsd:schema xmlns:xsd="http://www.w3.org/2001/XMLSchema" xmlns:xs="http://www.w3.org/2001/XMLSchema" xmlns:p="http://schemas.microsoft.com/office/2006/metadata/properties" xmlns:ns2="941c9eec-bea0-443b-a0da-f2672285a7e8" targetNamespace="http://schemas.microsoft.com/office/2006/metadata/properties" ma:root="true" ma:fieldsID="02c56b85a494f8b199d898d72bcc518d" ns2:_="">
    <xsd:import namespace="941c9eec-bea0-443b-a0da-f2672285a7e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1c9eec-bea0-443b-a0da-f2672285a7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A20E8CA-F507-4498-89D8-2AA87E06287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C3694F7-C901-461F-942D-ADCDCD6C879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6C4463E-45A9-4A63-A947-DF7783C55F9A}"/>
</file>

<file path=customXml/itemProps4.xml><?xml version="1.0" encoding="utf-8"?>
<ds:datastoreItem xmlns:ds="http://schemas.openxmlformats.org/officeDocument/2006/customXml" ds:itemID="{AD83E2CC-E8FA-41C8-91C1-DCCC56C9E26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C:\Users\Chris\Desktop\QA_Word_Template_MASTER.dotx</Template>
  <TotalTime>89</TotalTime>
  <Pages>7</Pages>
  <Words>580</Words>
  <Characters>3309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 Ltd</Company>
  <LinksUpToDate>false</LinksUpToDate>
  <CharactersWithSpaces>3882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Gonsai, Devdatta</cp:lastModifiedBy>
  <cp:revision>9</cp:revision>
  <dcterms:created xsi:type="dcterms:W3CDTF">2022-04-11T13:45:00Z</dcterms:created>
  <dcterms:modified xsi:type="dcterms:W3CDTF">2022-05-11T09:54:00Z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0x010100FC2C795EAA521E479B05448A3E9ABB70</vt:lpwstr>
  </property>
</Properties>
</file>